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684C" w14:textId="77777777" w:rsidR="007173C5" w:rsidRDefault="007173C5" w:rsidP="007173C5">
      <w:pPr>
        <w:jc w:val="center"/>
      </w:pPr>
      <w:r>
        <w:rPr>
          <w:noProof/>
        </w:rPr>
        <w:drawing>
          <wp:inline distT="0" distB="0" distL="0" distR="0" wp14:anchorId="78B8023E" wp14:editId="463AEC99">
            <wp:extent cx="1362075" cy="561975"/>
            <wp:effectExtent l="0" t="0" r="0" b="3175"/>
            <wp:docPr id="6029091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9102" name="Imagem 602909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Company"/>
        <w:tag w:val=""/>
        <w:id w:val="-101342037"/>
        <w:placeholder>
          <w:docPart w:val="39ED7BA3981B493AA98A54DAA77E22D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3B6CF46" w14:textId="77777777" w:rsidR="007173C5" w:rsidRDefault="007173C5" w:rsidP="0049664A">
          <w:pPr>
            <w:jc w:val="center"/>
          </w:pPr>
          <w:r>
            <w:t xml:space="preserve">INSTITUTO </w:t>
          </w:r>
          <w:r w:rsidRPr="007173C5">
            <w:t xml:space="preserve">SUPERIOR </w:t>
          </w:r>
          <w:r>
            <w:t>POLITÉCNICO DE TECNOLOGIAS E CIÊNCIAS</w:t>
          </w:r>
        </w:p>
      </w:sdtContent>
    </w:sdt>
    <w:p w14:paraId="273A9BF4" w14:textId="77777777" w:rsidR="0049664A" w:rsidRDefault="0049664A" w:rsidP="0049664A">
      <w:pPr>
        <w:jc w:val="center"/>
      </w:pPr>
      <w:r>
        <w:t>DEPARTAMENTO DE ENGENHARIAS E TECNOLOGIAS</w:t>
      </w:r>
    </w:p>
    <w:p w14:paraId="0E7DAC38" w14:textId="77777777" w:rsidR="0049664A" w:rsidRDefault="0049664A" w:rsidP="0049664A">
      <w:pPr>
        <w:jc w:val="center"/>
      </w:pPr>
      <w:r>
        <w:t>CURSO DE ENGENHARIA INFORMÁTICA</w:t>
      </w:r>
    </w:p>
    <w:p w14:paraId="0644AC40" w14:textId="77777777" w:rsidR="007173C5" w:rsidRDefault="007173C5" w:rsidP="007173C5">
      <w:pPr>
        <w:jc w:val="center"/>
      </w:pPr>
    </w:p>
    <w:p w14:paraId="5F004491" w14:textId="77777777" w:rsidR="00A707A1" w:rsidRDefault="00A707A1" w:rsidP="007173C5">
      <w:pPr>
        <w:jc w:val="center"/>
      </w:pPr>
    </w:p>
    <w:p w14:paraId="68412B22" w14:textId="77777777" w:rsidR="00A707A1" w:rsidRDefault="00A707A1" w:rsidP="00A707A1">
      <w:pPr>
        <w:jc w:val="center"/>
      </w:pPr>
      <w:r>
        <w:t>ABEL NKELE CANAS</w:t>
      </w:r>
    </w:p>
    <w:p w14:paraId="1390C6CE" w14:textId="355CFF37" w:rsidR="00D30B2D" w:rsidRDefault="00A707A1" w:rsidP="00A707A1">
      <w:pPr>
        <w:jc w:val="center"/>
      </w:pPr>
      <w:r>
        <w:t>CARLOS NEVES TCHÍPIA</w:t>
      </w:r>
    </w:p>
    <w:p w14:paraId="34277F1D" w14:textId="77777777" w:rsidR="00A42C84" w:rsidRDefault="00000000" w:rsidP="00D30B2D">
      <w:pPr>
        <w:jc w:val="center"/>
      </w:pPr>
      <w:fldSimple w:instr=" AUTHOR  &quot;EMANUEL CARNEIRO DOS SANTOS&quot; \* Upper  \* MERGEFORMAT ">
        <w:r w:rsidR="00A707A1">
          <w:rPr>
            <w:noProof/>
          </w:rPr>
          <w:t>EMANUEL CARNEIRO DOS SANTOS</w:t>
        </w:r>
      </w:fldSimple>
    </w:p>
    <w:p w14:paraId="6A4450CD" w14:textId="77777777" w:rsidR="00D30B2D" w:rsidRDefault="00D30B2D" w:rsidP="00D30B2D">
      <w:pPr>
        <w:jc w:val="center"/>
      </w:pPr>
    </w:p>
    <w:p w14:paraId="59DCBD6F" w14:textId="77777777" w:rsidR="00D207E4" w:rsidRDefault="00D207E4" w:rsidP="00D30B2D">
      <w:pPr>
        <w:jc w:val="center"/>
      </w:pPr>
    </w:p>
    <w:p w14:paraId="045C39EC" w14:textId="77777777" w:rsidR="00D207E4" w:rsidRDefault="00D207E4" w:rsidP="00D30B2D">
      <w:pPr>
        <w:jc w:val="center"/>
      </w:pPr>
    </w:p>
    <w:p w14:paraId="6126CA1B" w14:textId="786ABE0D" w:rsidR="00A42C84" w:rsidRPr="00845C17" w:rsidRDefault="00000000" w:rsidP="00D207E4">
      <w:pPr>
        <w:pStyle w:val="Title"/>
        <w:rPr>
          <w:lang w:val="pt-AO"/>
        </w:rPr>
      </w:pPr>
      <w:fldSimple w:instr=" TITLE  \* Upper  \* MERGEFORMAT ">
        <w:r w:rsidR="00A707A1">
          <w:t>PLATAFORMA DE COMUNICAÇÃO</w:t>
        </w:r>
      </w:fldSimple>
    </w:p>
    <w:p w14:paraId="28245091" w14:textId="77777777" w:rsidR="008C442A" w:rsidRDefault="008C442A" w:rsidP="0057022D">
      <w:pPr>
        <w:tabs>
          <w:tab w:val="center" w:pos="4535"/>
        </w:tabs>
      </w:pPr>
    </w:p>
    <w:p w14:paraId="14338D97" w14:textId="77777777" w:rsidR="00825A36" w:rsidRPr="00825A36" w:rsidRDefault="00825A36" w:rsidP="00825A36"/>
    <w:p w14:paraId="18CB9534" w14:textId="77777777" w:rsidR="00825A36" w:rsidRPr="00825A36" w:rsidRDefault="00825A36" w:rsidP="00825A36"/>
    <w:p w14:paraId="552799F8" w14:textId="77777777" w:rsidR="00F076B9" w:rsidRDefault="00F076B9">
      <w:pPr>
        <w:spacing w:line="259" w:lineRule="auto"/>
        <w:jc w:val="left"/>
      </w:pPr>
      <w:r>
        <w:br w:type="page"/>
      </w:r>
    </w:p>
    <w:p w14:paraId="6B4AB421" w14:textId="77777777" w:rsidR="00F076B9" w:rsidRDefault="00F076B9" w:rsidP="003D6FDE">
      <w:pPr>
        <w:jc w:val="center"/>
      </w:pPr>
      <w:r>
        <w:rPr>
          <w:noProof/>
        </w:rPr>
        <w:lastRenderedPageBreak/>
        <w:drawing>
          <wp:inline distT="0" distB="0" distL="0" distR="0" wp14:anchorId="5D938EF5" wp14:editId="00E043FF">
            <wp:extent cx="1362075" cy="561975"/>
            <wp:effectExtent l="0" t="0" r="0" b="3175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9102" name="Imagem 602909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Company"/>
        <w:tag w:val=""/>
        <w:id w:val="-876538168"/>
        <w:placeholder>
          <w:docPart w:val="100E13F91FB6410699214FCAE5D263C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2BED4B8D" w14:textId="77777777" w:rsidR="003D6FDE" w:rsidRDefault="003D6FDE" w:rsidP="003D6FDE">
          <w:pPr>
            <w:jc w:val="center"/>
          </w:pPr>
          <w:r>
            <w:t xml:space="preserve">INSTITUTO </w:t>
          </w:r>
          <w:r w:rsidRPr="007173C5">
            <w:t xml:space="preserve">SUPERIOR </w:t>
          </w:r>
          <w:r>
            <w:t>POLITÉCNICO DE TECNOLOGIAS E CIÊNCIAS</w:t>
          </w:r>
        </w:p>
      </w:sdtContent>
    </w:sdt>
    <w:p w14:paraId="497839E9" w14:textId="77777777" w:rsidR="00D62533" w:rsidRDefault="00D62533" w:rsidP="00D62533">
      <w:pPr>
        <w:jc w:val="center"/>
      </w:pPr>
      <w:r>
        <w:t>DEPARTAMENTO DE ENGENHARIAS E TECNOLOGIAS</w:t>
      </w:r>
    </w:p>
    <w:p w14:paraId="245289BF" w14:textId="77777777" w:rsidR="003D6FDE" w:rsidRDefault="003D6FDE" w:rsidP="003D6FDE">
      <w:pPr>
        <w:jc w:val="center"/>
      </w:pPr>
      <w:r>
        <w:t>CURSO DE ENGENHARIA INFORMÁTICA</w:t>
      </w:r>
    </w:p>
    <w:p w14:paraId="0D7B1FA9" w14:textId="77777777" w:rsidR="003D6FDE" w:rsidRDefault="003D6FDE" w:rsidP="003D6FDE">
      <w:pPr>
        <w:jc w:val="center"/>
      </w:pPr>
    </w:p>
    <w:p w14:paraId="477A3D82" w14:textId="541D10B8" w:rsidR="003D6FDE" w:rsidRDefault="003D6FDE" w:rsidP="003D6FDE">
      <w:pPr>
        <w:jc w:val="center"/>
      </w:pPr>
    </w:p>
    <w:p w14:paraId="6A03E5C9" w14:textId="10054998" w:rsidR="00A707A1" w:rsidRDefault="00A707A1" w:rsidP="003D6FDE">
      <w:pPr>
        <w:jc w:val="center"/>
      </w:pPr>
      <w:r>
        <w:t>ABEL NKELE CANAS</w:t>
      </w:r>
    </w:p>
    <w:p w14:paraId="2F710779" w14:textId="293B874C" w:rsidR="00A707A1" w:rsidRDefault="00A707A1" w:rsidP="003D6FDE">
      <w:pPr>
        <w:jc w:val="center"/>
      </w:pPr>
      <w:r>
        <w:t>CARLOS NEVES TCHÍPIA</w:t>
      </w:r>
    </w:p>
    <w:p w14:paraId="37967706" w14:textId="77777777" w:rsidR="00D62533" w:rsidRDefault="00000000" w:rsidP="00D62533">
      <w:pPr>
        <w:jc w:val="center"/>
        <w:rPr>
          <w:noProof/>
        </w:rPr>
      </w:pPr>
      <w:fldSimple w:instr=" AUTHOR  &quot;EMANUEL CARNEIRO DOS SANTOS&quot; \* Upper  \* MERGEFORMAT ">
        <w:r w:rsidR="00A707A1">
          <w:rPr>
            <w:noProof/>
          </w:rPr>
          <w:t>EMANUEL CARNEIRO DOS SANTOS</w:t>
        </w:r>
      </w:fldSimple>
    </w:p>
    <w:p w14:paraId="70277D44" w14:textId="77777777" w:rsidR="00A707A1" w:rsidRDefault="00A707A1" w:rsidP="00D62533">
      <w:pPr>
        <w:jc w:val="center"/>
      </w:pPr>
    </w:p>
    <w:p w14:paraId="2260F002" w14:textId="77777777" w:rsidR="003D6FDE" w:rsidRDefault="003D6FDE" w:rsidP="003D6FDE">
      <w:pPr>
        <w:jc w:val="center"/>
      </w:pPr>
    </w:p>
    <w:p w14:paraId="7BE4337F" w14:textId="77777777" w:rsidR="003D6FDE" w:rsidRDefault="003D6FDE" w:rsidP="003D6FDE">
      <w:pPr>
        <w:jc w:val="center"/>
      </w:pPr>
    </w:p>
    <w:p w14:paraId="7C9886DE" w14:textId="0A92DDF5" w:rsidR="00D62533" w:rsidRDefault="00000000" w:rsidP="00D62533">
      <w:pPr>
        <w:pStyle w:val="Title"/>
      </w:pPr>
      <w:fldSimple w:instr=" TITLE  \* Upper  \* MERGEFORMAT ">
        <w:r w:rsidR="00A707A1">
          <w:t>PLATAFORMA DE COMUNICAÇÃO</w:t>
        </w:r>
      </w:fldSimple>
    </w:p>
    <w:p w14:paraId="027AFD0C" w14:textId="77777777" w:rsidR="0006126E" w:rsidRDefault="0006126E" w:rsidP="0006126E"/>
    <w:p w14:paraId="434A555B" w14:textId="77777777" w:rsidR="00E85F7C" w:rsidRDefault="00E85F7C" w:rsidP="0006126E"/>
    <w:p w14:paraId="15B94D0B" w14:textId="77777777" w:rsidR="008536A4" w:rsidRDefault="008536A4" w:rsidP="0006126E"/>
    <w:p w14:paraId="00CD6655" w14:textId="77777777" w:rsidR="0006126E" w:rsidRDefault="0006126E" w:rsidP="008536A4">
      <w:pPr>
        <w:ind w:left="3969"/>
      </w:pPr>
      <w:r w:rsidRPr="0006126E">
        <w:t xml:space="preserve">Relatório apresentado à disciplina de </w:t>
      </w:r>
      <w:r w:rsidR="00845C17">
        <w:t>Estrutura de Dados II</w:t>
      </w:r>
      <w:r w:rsidRPr="0006126E">
        <w:t xml:space="preserve"> </w:t>
      </w:r>
      <w:r w:rsidR="002B0CBE">
        <w:t xml:space="preserve">pelo Grupo </w:t>
      </w:r>
      <w:r w:rsidR="00845C17">
        <w:t>nº 4</w:t>
      </w:r>
      <w:r w:rsidR="002B0CBE">
        <w:t xml:space="preserve"> </w:t>
      </w:r>
      <w:r w:rsidR="00AC07F1">
        <w:t xml:space="preserve">da turma </w:t>
      </w:r>
      <w:r w:rsidR="00845C17">
        <w:t>EIN4_T3</w:t>
      </w:r>
      <w:r w:rsidR="002B0CBE">
        <w:t xml:space="preserve"> </w:t>
      </w:r>
      <w:r w:rsidRPr="0006126E">
        <w:t>do curso</w:t>
      </w:r>
      <w:r w:rsidR="00D62533">
        <w:t xml:space="preserve"> de </w:t>
      </w:r>
      <w:r w:rsidR="00845C17">
        <w:t>Engenharia Informática</w:t>
      </w:r>
      <w:r w:rsidRPr="0006126E">
        <w:t xml:space="preserve"> do ISPTEC, como requisito parcial para avaliação </w:t>
      </w:r>
      <w:r w:rsidR="00845C17">
        <w:t>do projecto</w:t>
      </w:r>
      <w:r w:rsidRPr="0006126E">
        <w:t>.</w:t>
      </w:r>
    </w:p>
    <w:p w14:paraId="62DB7B5B" w14:textId="0533D189" w:rsidR="00825A36" w:rsidRPr="00825A36" w:rsidRDefault="000439D1" w:rsidP="008536A4">
      <w:pPr>
        <w:ind w:left="3969"/>
      </w:pPr>
      <w:r>
        <w:t>Docente</w:t>
      </w:r>
      <w:r w:rsidR="00963E8A">
        <w:t xml:space="preserve">: </w:t>
      </w:r>
      <w:r w:rsidR="00845C17">
        <w:t>Sílvia</w:t>
      </w:r>
      <w:r w:rsidR="00A707A1">
        <w:t xml:space="preserve"> de</w:t>
      </w:r>
      <w:r w:rsidR="00845C17">
        <w:t xml:space="preserve"> Castro Veloso António</w:t>
      </w:r>
    </w:p>
    <w:p w14:paraId="19183FE8" w14:textId="77777777" w:rsidR="00825A36" w:rsidRPr="00825A36" w:rsidRDefault="00825A36" w:rsidP="00825A36"/>
    <w:p w14:paraId="52587129" w14:textId="77777777" w:rsidR="00825A36" w:rsidRPr="00825A36" w:rsidRDefault="00825A36" w:rsidP="00825A36">
      <w:pPr>
        <w:tabs>
          <w:tab w:val="center" w:pos="4535"/>
        </w:tabs>
        <w:sectPr w:rsidR="00825A36" w:rsidRPr="00825A36" w:rsidSect="00D30B2D">
          <w:headerReference w:type="default" r:id="rId10"/>
          <w:footerReference w:type="default" r:id="rId11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</w:p>
    <w:p w14:paraId="25FA0F7B" w14:textId="77777777" w:rsidR="006F19EF" w:rsidRPr="000B6D17" w:rsidRDefault="006F19EF" w:rsidP="00845C17">
      <w:pPr>
        <w:pStyle w:val="Heading1"/>
        <w:numPr>
          <w:ilvl w:val="0"/>
          <w:numId w:val="0"/>
        </w:numPr>
      </w:pPr>
      <w:bookmarkStart w:id="0" w:name="_Toc202396991"/>
      <w:r w:rsidRPr="000B6D17">
        <w:t>RESUMO</w:t>
      </w:r>
      <w:bookmarkEnd w:id="0"/>
    </w:p>
    <w:p w14:paraId="0530B682" w14:textId="77777777" w:rsidR="006F19EF" w:rsidRDefault="002059A3" w:rsidP="006F19EF">
      <w:pPr>
        <w:rPr>
          <w:lang w:val="pt-BR"/>
        </w:rPr>
      </w:pPr>
      <w:r w:rsidRPr="002059A3">
        <w:rPr>
          <w:lang w:val="pt-BR"/>
        </w:rPr>
        <w:t>Estilo im</w:t>
      </w:r>
      <w:r>
        <w:rPr>
          <w:lang w:val="pt-BR"/>
        </w:rPr>
        <w:t>pressoal, etc...</w:t>
      </w:r>
    </w:p>
    <w:p w14:paraId="38D63E04" w14:textId="77777777" w:rsidR="002059A3" w:rsidRPr="002059A3" w:rsidRDefault="002059A3" w:rsidP="006F19EF">
      <w:pPr>
        <w:rPr>
          <w:lang w:val="pt-BR"/>
        </w:rPr>
      </w:pPr>
    </w:p>
    <w:p w14:paraId="0E16006A" w14:textId="77777777" w:rsidR="00160E71" w:rsidRDefault="006F19EF" w:rsidP="00840C99">
      <w:pPr>
        <w:rPr>
          <w:lang w:val="pt-BR"/>
        </w:rPr>
      </w:pPr>
      <w:r w:rsidRPr="002059A3">
        <w:rPr>
          <w:b/>
          <w:bCs/>
          <w:lang w:val="pt-BR"/>
        </w:rPr>
        <w:t>Palavras-chave</w:t>
      </w:r>
      <w:r w:rsidRPr="002059A3">
        <w:rPr>
          <w:lang w:val="pt-BR"/>
        </w:rPr>
        <w:t xml:space="preserve">: </w:t>
      </w:r>
      <w:r w:rsidR="002059A3" w:rsidRPr="002059A3">
        <w:rPr>
          <w:lang w:val="pt-BR"/>
        </w:rPr>
        <w:t>key1, key2, keyn…</w:t>
      </w:r>
    </w:p>
    <w:p w14:paraId="7D1A97A1" w14:textId="77777777" w:rsidR="00D82C83" w:rsidRPr="002059A3" w:rsidRDefault="00D82C83" w:rsidP="00840C99">
      <w:pPr>
        <w:rPr>
          <w:lang w:val="pt-BR"/>
        </w:rPr>
      </w:pPr>
    </w:p>
    <w:p w14:paraId="0037F361" w14:textId="77777777" w:rsidR="00653121" w:rsidRPr="002059A3" w:rsidRDefault="00653121">
      <w:pPr>
        <w:spacing w:line="259" w:lineRule="auto"/>
        <w:jc w:val="left"/>
        <w:rPr>
          <w:rFonts w:asciiTheme="minorHAnsi" w:eastAsiaTheme="minorEastAsia" w:hAnsiTheme="minorHAnsi"/>
          <w:b/>
          <w:bCs/>
          <w:caps/>
          <w:sz w:val="20"/>
          <w:szCs w:val="20"/>
          <w:lang w:val="pt-BR"/>
        </w:rPr>
      </w:pPr>
      <w:r w:rsidRPr="002059A3">
        <w:rPr>
          <w:rFonts w:asciiTheme="minorHAnsi" w:eastAsiaTheme="minorEastAsia" w:hAnsiTheme="minorHAnsi"/>
          <w:b/>
          <w:bCs/>
          <w:caps/>
          <w:sz w:val="20"/>
          <w:szCs w:val="20"/>
          <w:lang w:val="pt-BR"/>
        </w:rPr>
        <w:br w:type="page"/>
      </w:r>
    </w:p>
    <w:p w14:paraId="7D807553" w14:textId="77777777" w:rsidR="00160E71" w:rsidRPr="00A707A1" w:rsidRDefault="00653121" w:rsidP="00845C17">
      <w:pPr>
        <w:pStyle w:val="Heading1"/>
        <w:numPr>
          <w:ilvl w:val="0"/>
          <w:numId w:val="0"/>
        </w:numPr>
        <w:rPr>
          <w:lang w:val="en-US"/>
        </w:rPr>
      </w:pPr>
      <w:bookmarkStart w:id="1" w:name="_Toc202396992"/>
      <w:r w:rsidRPr="00A707A1">
        <w:rPr>
          <w:lang w:val="en-US"/>
        </w:rPr>
        <w:t>LISTA DE FIGURAS</w:t>
      </w:r>
      <w:bookmarkEnd w:id="1"/>
    </w:p>
    <w:p w14:paraId="4421EDFC" w14:textId="77777777" w:rsidR="000A743D" w:rsidRDefault="001A7A36" w:rsidP="00653121">
      <w:pPr>
        <w:rPr>
          <w:b/>
          <w:bCs/>
          <w:i/>
          <w:iCs/>
          <w:sz w:val="20"/>
          <w:szCs w:val="20"/>
          <w:lang w:val="en-US"/>
        </w:rPr>
      </w:pPr>
      <w:r w:rsidRPr="001A7A36">
        <w:rPr>
          <w:b/>
          <w:bCs/>
          <w:i/>
          <w:iCs/>
          <w:sz w:val="20"/>
          <w:szCs w:val="20"/>
          <w:lang w:val="en-US"/>
        </w:rPr>
        <w:t>References</w:t>
      </w:r>
      <w:r w:rsidRPr="001A7A36">
        <w:rPr>
          <w:i/>
          <w:iCs/>
          <w:sz w:val="20"/>
          <w:szCs w:val="20"/>
          <w:lang w:val="en-US"/>
        </w:rPr>
        <w:t xml:space="preserve"> -&gt; [Captions]: </w:t>
      </w:r>
      <w:r w:rsidRPr="001A7A36">
        <w:rPr>
          <w:b/>
          <w:bCs/>
          <w:i/>
          <w:iCs/>
          <w:sz w:val="20"/>
          <w:szCs w:val="20"/>
          <w:lang w:val="en-US"/>
        </w:rPr>
        <w:t>Insert Table of Figures</w:t>
      </w:r>
      <w:r w:rsidRPr="001A7A36">
        <w:rPr>
          <w:i/>
          <w:iCs/>
          <w:sz w:val="20"/>
          <w:szCs w:val="20"/>
          <w:lang w:val="en-US"/>
        </w:rPr>
        <w:t xml:space="preserve"> -&gt; [Caption Label]: </w:t>
      </w:r>
      <w:r w:rsidRPr="001A7A36">
        <w:rPr>
          <w:b/>
          <w:bCs/>
          <w:i/>
          <w:iCs/>
          <w:sz w:val="20"/>
          <w:szCs w:val="20"/>
          <w:lang w:val="en-US"/>
        </w:rPr>
        <w:t>Figures</w:t>
      </w:r>
      <w:r w:rsidRPr="001A7A36">
        <w:rPr>
          <w:i/>
          <w:iCs/>
          <w:sz w:val="20"/>
          <w:szCs w:val="20"/>
          <w:lang w:val="en-US"/>
        </w:rPr>
        <w:t xml:space="preserve"> -&gt; </w:t>
      </w:r>
      <w:r w:rsidRPr="001A7A36">
        <w:rPr>
          <w:b/>
          <w:bCs/>
          <w:i/>
          <w:iCs/>
          <w:sz w:val="20"/>
          <w:szCs w:val="20"/>
          <w:lang w:val="en-US"/>
        </w:rPr>
        <w:t>Ok</w:t>
      </w:r>
    </w:p>
    <w:p w14:paraId="64B3B5EF" w14:textId="77777777" w:rsidR="00D82C83" w:rsidRDefault="00D82C83" w:rsidP="00653121">
      <w:pPr>
        <w:rPr>
          <w:b/>
          <w:bCs/>
          <w:i/>
          <w:iCs/>
          <w:sz w:val="20"/>
          <w:szCs w:val="20"/>
          <w:lang w:val="en-US"/>
        </w:rPr>
      </w:pPr>
    </w:p>
    <w:p w14:paraId="5D578669" w14:textId="77777777" w:rsidR="00D82C83" w:rsidRDefault="00D82C83" w:rsidP="00653121">
      <w:pPr>
        <w:rPr>
          <w:b/>
          <w:bCs/>
          <w:i/>
          <w:iCs/>
          <w:sz w:val="20"/>
          <w:szCs w:val="20"/>
          <w:lang w:val="en-US"/>
        </w:rPr>
      </w:pPr>
    </w:p>
    <w:p w14:paraId="01CC5C44" w14:textId="77777777" w:rsidR="00D82C83" w:rsidRPr="001A7A36" w:rsidRDefault="00D82C83" w:rsidP="00653121">
      <w:pPr>
        <w:rPr>
          <w:i/>
          <w:iCs/>
          <w:sz w:val="20"/>
          <w:szCs w:val="20"/>
          <w:lang w:val="en-US"/>
        </w:rPr>
      </w:pPr>
    </w:p>
    <w:p w14:paraId="17FC4252" w14:textId="77777777" w:rsidR="000A743D" w:rsidRPr="002059A3" w:rsidRDefault="000A743D">
      <w:pPr>
        <w:spacing w:line="259" w:lineRule="auto"/>
        <w:jc w:val="left"/>
        <w:rPr>
          <w:lang w:val="en-US"/>
        </w:rPr>
      </w:pPr>
      <w:r w:rsidRPr="002059A3">
        <w:rPr>
          <w:lang w:val="en-US"/>
        </w:rPr>
        <w:br w:type="page"/>
      </w:r>
    </w:p>
    <w:p w14:paraId="4388FE4F" w14:textId="77777777" w:rsidR="00653121" w:rsidRPr="001A7A36" w:rsidRDefault="000A743D" w:rsidP="00845C17">
      <w:pPr>
        <w:pStyle w:val="Heading1"/>
        <w:numPr>
          <w:ilvl w:val="0"/>
          <w:numId w:val="0"/>
        </w:numPr>
        <w:rPr>
          <w:lang w:val="en-US"/>
        </w:rPr>
      </w:pPr>
      <w:bookmarkStart w:id="2" w:name="_Toc202396993"/>
      <w:r w:rsidRPr="001A7A36">
        <w:rPr>
          <w:lang w:val="en-US"/>
        </w:rPr>
        <w:t>LISTA DE TABELAS</w:t>
      </w:r>
      <w:bookmarkEnd w:id="2"/>
    </w:p>
    <w:p w14:paraId="79910838" w14:textId="77777777" w:rsidR="001A7A36" w:rsidRDefault="001A7A36" w:rsidP="001A7A36">
      <w:pPr>
        <w:rPr>
          <w:b/>
          <w:bCs/>
          <w:i/>
          <w:iCs/>
          <w:sz w:val="20"/>
          <w:szCs w:val="20"/>
          <w:lang w:val="en-US"/>
        </w:rPr>
      </w:pPr>
      <w:r w:rsidRPr="001A7A36">
        <w:rPr>
          <w:b/>
          <w:bCs/>
          <w:i/>
          <w:iCs/>
          <w:sz w:val="20"/>
          <w:szCs w:val="20"/>
          <w:lang w:val="en-US"/>
        </w:rPr>
        <w:t>References</w:t>
      </w:r>
      <w:r w:rsidRPr="001A7A36">
        <w:rPr>
          <w:i/>
          <w:iCs/>
          <w:sz w:val="20"/>
          <w:szCs w:val="20"/>
          <w:lang w:val="en-US"/>
        </w:rPr>
        <w:t xml:space="preserve"> -&gt; [Captions]: </w:t>
      </w:r>
      <w:r w:rsidRPr="001A7A36">
        <w:rPr>
          <w:b/>
          <w:bCs/>
          <w:i/>
          <w:iCs/>
          <w:sz w:val="20"/>
          <w:szCs w:val="20"/>
          <w:lang w:val="en-US"/>
        </w:rPr>
        <w:t>Insert Table of Figures</w:t>
      </w:r>
      <w:r w:rsidRPr="001A7A36">
        <w:rPr>
          <w:i/>
          <w:iCs/>
          <w:sz w:val="20"/>
          <w:szCs w:val="20"/>
          <w:lang w:val="en-US"/>
        </w:rPr>
        <w:t xml:space="preserve"> -&gt; [Caption Label]: </w:t>
      </w:r>
      <w:r>
        <w:rPr>
          <w:b/>
          <w:bCs/>
          <w:i/>
          <w:iCs/>
          <w:sz w:val="20"/>
          <w:szCs w:val="20"/>
          <w:lang w:val="en-US"/>
        </w:rPr>
        <w:t>Tables</w:t>
      </w:r>
      <w:r w:rsidRPr="001A7A36">
        <w:rPr>
          <w:i/>
          <w:iCs/>
          <w:sz w:val="20"/>
          <w:szCs w:val="20"/>
          <w:lang w:val="en-US"/>
        </w:rPr>
        <w:t xml:space="preserve"> -&gt; </w:t>
      </w:r>
      <w:r w:rsidRPr="001A7A36">
        <w:rPr>
          <w:b/>
          <w:bCs/>
          <w:i/>
          <w:iCs/>
          <w:sz w:val="20"/>
          <w:szCs w:val="20"/>
          <w:lang w:val="en-US"/>
        </w:rPr>
        <w:t>Ok</w:t>
      </w:r>
    </w:p>
    <w:p w14:paraId="4BF53F49" w14:textId="77777777" w:rsidR="00D82C83" w:rsidRDefault="00D82C83" w:rsidP="001A7A36">
      <w:pPr>
        <w:rPr>
          <w:b/>
          <w:bCs/>
          <w:i/>
          <w:iCs/>
          <w:sz w:val="20"/>
          <w:szCs w:val="20"/>
          <w:lang w:val="en-US"/>
        </w:rPr>
      </w:pPr>
    </w:p>
    <w:p w14:paraId="1A899F93" w14:textId="77777777" w:rsidR="00D82C83" w:rsidRPr="001A7A36" w:rsidRDefault="00D82C83" w:rsidP="001A7A36">
      <w:pPr>
        <w:rPr>
          <w:i/>
          <w:iCs/>
          <w:sz w:val="20"/>
          <w:szCs w:val="20"/>
          <w:lang w:val="en-US"/>
        </w:rPr>
      </w:pPr>
    </w:p>
    <w:p w14:paraId="2CBB8BE4" w14:textId="77777777" w:rsidR="00653121" w:rsidRPr="00845C17" w:rsidRDefault="00653121">
      <w:pPr>
        <w:spacing w:line="259" w:lineRule="auto"/>
        <w:jc w:val="left"/>
        <w:rPr>
          <w:lang w:val="en-US"/>
        </w:rPr>
        <w:sectPr w:rsidR="00653121" w:rsidRPr="00845C17" w:rsidSect="00250C9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</w:p>
    <w:bookmarkStart w:id="3" w:name="_Toc202396994" w:displacedByCustomXml="next"/>
    <w:sdt>
      <w:sdtPr>
        <w:rPr>
          <w:rFonts w:asciiTheme="minorHAnsi" w:eastAsiaTheme="minorEastAsia" w:hAnsiTheme="minorHAnsi" w:cstheme="minorBidi"/>
          <w:bCs/>
          <w:caps/>
          <w:sz w:val="20"/>
          <w:szCs w:val="20"/>
        </w:rPr>
        <w:id w:val="663380420"/>
        <w:docPartObj>
          <w:docPartGallery w:val="Table of Contents"/>
          <w:docPartUnique/>
        </w:docPartObj>
      </w:sdtPr>
      <w:sdtContent>
        <w:p w14:paraId="31F27A3A" w14:textId="77777777" w:rsidR="003C1139" w:rsidRPr="002059A3" w:rsidRDefault="00757725" w:rsidP="00845C17">
          <w:pPr>
            <w:pStyle w:val="Heading1"/>
            <w:numPr>
              <w:ilvl w:val="0"/>
              <w:numId w:val="0"/>
            </w:numPr>
          </w:pPr>
          <w:r w:rsidRPr="002059A3">
            <w:t>SUMÁRIO</w:t>
          </w:r>
          <w:bookmarkEnd w:id="3"/>
        </w:p>
        <w:p w14:paraId="0B46D89F" w14:textId="1C61BBEB" w:rsidR="00A707A1" w:rsidRDefault="00025F2D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r w:rsidRPr="002059A3">
            <w:rPr>
              <w:b w:val="0"/>
              <w:bCs w:val="0"/>
            </w:rPr>
            <w:fldChar w:fldCharType="begin"/>
          </w:r>
          <w:r w:rsidR="001D2AD2" w:rsidRPr="002059A3">
            <w:rPr>
              <w:b w:val="0"/>
              <w:bCs w:val="0"/>
            </w:rPr>
            <w:instrText>TOC \o "1-2" \z \u \h</w:instrText>
          </w:r>
          <w:r w:rsidRPr="002059A3">
            <w:rPr>
              <w:b w:val="0"/>
              <w:bCs w:val="0"/>
            </w:rPr>
            <w:fldChar w:fldCharType="separate"/>
          </w:r>
          <w:hyperlink w:anchor="_Toc202396991" w:history="1">
            <w:r w:rsidR="00A707A1" w:rsidRPr="00217A7E">
              <w:rPr>
                <w:rStyle w:val="Hyperlink"/>
                <w:noProof/>
              </w:rPr>
              <w:t>RESUMO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_Toc202396991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3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37F0F174" w14:textId="007AA933" w:rsidR="00A707A1" w:rsidRDefault="00000000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6992" w:history="1">
            <w:r w:rsidR="00A707A1" w:rsidRPr="00217A7E">
              <w:rPr>
                <w:rStyle w:val="Hyperlink"/>
                <w:noProof/>
                <w:lang w:val="en-US"/>
              </w:rPr>
              <w:t>LISTA DE FIGURAS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_Toc202396992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4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316BB0A1" w14:textId="60EDD15A" w:rsidR="00A707A1" w:rsidRDefault="00000000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6993" w:history="1">
            <w:r w:rsidR="00A707A1" w:rsidRPr="00217A7E">
              <w:rPr>
                <w:rStyle w:val="Hyperlink"/>
                <w:noProof/>
                <w:lang w:val="en-US"/>
              </w:rPr>
              <w:t>LISTA DE TABELAS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_Toc202396993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5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0B63E0E4" w14:textId="34D0210E" w:rsidR="00A707A1" w:rsidRDefault="00000000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6994" w:history="1">
            <w:r w:rsidR="00A707A1" w:rsidRPr="00217A7E">
              <w:rPr>
                <w:rStyle w:val="Hyperlink"/>
                <w:noProof/>
              </w:rPr>
              <w:t>SUMÁRIO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_Toc202396994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6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11B73A7C" w14:textId="067756C2" w:rsidR="00A707A1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6995" w:history="1">
            <w:r w:rsidR="00A707A1" w:rsidRPr="00217A7E">
              <w:rPr>
                <w:rStyle w:val="Hyperlink"/>
                <w:noProof/>
              </w:rPr>
              <w:t>1</w:t>
            </w:r>
            <w:r w:rsidR="00A707A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A707A1" w:rsidRPr="00217A7E">
              <w:rPr>
                <w:rStyle w:val="Hyperlink"/>
                <w:noProof/>
              </w:rPr>
              <w:t>INTRODUÇÃO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_Toc202396995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1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3D4B6E9B" w14:textId="256AFD79" w:rsidR="00A707A1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6996" w:history="1">
            <w:r w:rsidR="00A707A1" w:rsidRPr="00217A7E">
              <w:rPr>
                <w:rStyle w:val="Hyperlink"/>
                <w:noProof/>
              </w:rPr>
              <w:t>2</w:t>
            </w:r>
            <w:r w:rsidR="00A707A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A707A1" w:rsidRPr="00217A7E">
              <w:rPr>
                <w:rStyle w:val="Hyperlink"/>
                <w:noProof/>
              </w:rPr>
              <w:t>OBJECTIVOS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_Toc202396996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1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11DEF5B2" w14:textId="1AEFE211" w:rsidR="00A707A1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6997" w:history="1">
            <w:r w:rsidR="00A707A1" w:rsidRPr="00217A7E">
              <w:rPr>
                <w:rStyle w:val="Hyperlink"/>
                <w:noProof/>
              </w:rPr>
              <w:t>3</w:t>
            </w:r>
            <w:r w:rsidR="00A707A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A707A1" w:rsidRPr="00217A7E">
              <w:rPr>
                <w:rStyle w:val="Hyperlink"/>
                <w:noProof/>
              </w:rPr>
              <w:t>METODOLOGIA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_Toc202396997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2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318468C9" w14:textId="47FCA832" w:rsidR="00A707A1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6998" w:history="1">
            <w:r w:rsidR="00A707A1" w:rsidRPr="00217A7E">
              <w:rPr>
                <w:rStyle w:val="Hyperlink"/>
                <w:noProof/>
              </w:rPr>
              <w:t>3.1</w:t>
            </w:r>
            <w:r w:rsidR="00A707A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A707A1" w:rsidRPr="00217A7E">
              <w:rPr>
                <w:rStyle w:val="Hyperlink"/>
                <w:noProof/>
              </w:rPr>
              <w:t>Divisão do trabalho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_Toc202396998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2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3FB4A68F" w14:textId="0F1201FC" w:rsidR="00A707A1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6999" w:history="1">
            <w:r w:rsidR="00A707A1" w:rsidRPr="00217A7E">
              <w:rPr>
                <w:rStyle w:val="Hyperlink"/>
                <w:noProof/>
              </w:rPr>
              <w:t>3.2</w:t>
            </w:r>
            <w:r w:rsidR="00A707A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A707A1" w:rsidRPr="00217A7E">
              <w:rPr>
                <w:rStyle w:val="Hyperlink"/>
                <w:noProof/>
              </w:rPr>
              <w:t>Estruturas de dados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_Toc202396999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2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106696FE" w14:textId="63C79B2C" w:rsidR="00A707A1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7000" w:history="1">
            <w:r w:rsidR="00A707A1" w:rsidRPr="00217A7E">
              <w:rPr>
                <w:rStyle w:val="Hyperlink"/>
                <w:noProof/>
              </w:rPr>
              <w:t>3.3</w:t>
            </w:r>
            <w:r w:rsidR="00A707A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A707A1" w:rsidRPr="00217A7E">
              <w:rPr>
                <w:rStyle w:val="Hyperlink"/>
                <w:noProof/>
              </w:rPr>
              <w:t>Bibliotecas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_Toc202397000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2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4ABB35FC" w14:textId="2ACAF28E" w:rsidR="00A707A1" w:rsidRDefault="00000000">
          <w:pPr>
            <w:pStyle w:val="TOC2"/>
            <w:tabs>
              <w:tab w:val="left" w:pos="96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7001" w:history="1">
            <w:r w:rsidR="00A707A1" w:rsidRPr="00217A7E">
              <w:rPr>
                <w:rStyle w:val="Hyperlink"/>
                <w:noProof/>
              </w:rPr>
              <w:t>3.4</w:t>
            </w:r>
            <w:r w:rsidR="00A707A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A707A1" w:rsidRPr="00217A7E">
              <w:rPr>
                <w:rStyle w:val="Hyperlink"/>
                <w:noProof/>
              </w:rPr>
              <w:t>Inovação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_Toc202397001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2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0B12E8BB" w14:textId="7C8255D4" w:rsidR="00A707A1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7002" w:history="1">
            <w:r w:rsidR="00A707A1" w:rsidRPr="00217A7E">
              <w:rPr>
                <w:rStyle w:val="Hyperlink"/>
                <w:noProof/>
              </w:rPr>
              <w:t>4</w:t>
            </w:r>
            <w:r w:rsidR="00A707A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A707A1" w:rsidRPr="00217A7E">
              <w:rPr>
                <w:rStyle w:val="Hyperlink"/>
                <w:noProof/>
              </w:rPr>
              <w:t>CONCLUSÃO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_Toc202397002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3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6F76FBCA" w14:textId="3CD1D265" w:rsidR="00A707A1" w:rsidRDefault="00000000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pt-AO" w:eastAsia="pt-AO"/>
            </w:rPr>
          </w:pPr>
          <w:hyperlink w:anchor="_Toc202397003" w:history="1">
            <w:r w:rsidR="00A707A1" w:rsidRPr="00217A7E">
              <w:rPr>
                <w:rStyle w:val="Hyperlink"/>
                <w:noProof/>
              </w:rPr>
              <w:t>5</w:t>
            </w:r>
            <w:r w:rsidR="00A707A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pt-AO" w:eastAsia="pt-AO"/>
              </w:rPr>
              <w:tab/>
            </w:r>
            <w:r w:rsidR="00A707A1" w:rsidRPr="00217A7E">
              <w:rPr>
                <w:rStyle w:val="Hyperlink"/>
                <w:noProof/>
              </w:rPr>
              <w:t>BIBLIOGRAFIA</w:t>
            </w:r>
            <w:r w:rsidR="00A707A1">
              <w:rPr>
                <w:noProof/>
                <w:webHidden/>
              </w:rPr>
              <w:tab/>
            </w:r>
            <w:r w:rsidR="00A707A1">
              <w:rPr>
                <w:noProof/>
                <w:webHidden/>
              </w:rPr>
              <w:fldChar w:fldCharType="begin"/>
            </w:r>
            <w:r w:rsidR="00A707A1">
              <w:rPr>
                <w:noProof/>
                <w:webHidden/>
              </w:rPr>
              <w:instrText xml:space="preserve"> PAGEREF _Toc202397003 \h </w:instrText>
            </w:r>
            <w:r w:rsidR="00A707A1">
              <w:rPr>
                <w:noProof/>
                <w:webHidden/>
              </w:rPr>
            </w:r>
            <w:r w:rsidR="00A707A1">
              <w:rPr>
                <w:noProof/>
                <w:webHidden/>
              </w:rPr>
              <w:fldChar w:fldCharType="separate"/>
            </w:r>
            <w:r w:rsidR="00A707A1">
              <w:rPr>
                <w:noProof/>
                <w:webHidden/>
              </w:rPr>
              <w:t>4</w:t>
            </w:r>
            <w:r w:rsidR="00A707A1">
              <w:rPr>
                <w:noProof/>
                <w:webHidden/>
              </w:rPr>
              <w:fldChar w:fldCharType="end"/>
            </w:r>
          </w:hyperlink>
        </w:p>
        <w:p w14:paraId="6BB50A8A" w14:textId="42A65484" w:rsidR="00F16068" w:rsidRPr="006F407F" w:rsidRDefault="00025F2D" w:rsidP="2E14D825">
          <w:pPr>
            <w:pStyle w:val="TOC1"/>
            <w:tabs>
              <w:tab w:val="left" w:pos="390"/>
              <w:tab w:val="right" w:leader="dot" w:pos="9060"/>
            </w:tabs>
            <w:rPr>
              <w:rStyle w:val="Hyperlink"/>
              <w:noProof/>
              <w:kern w:val="2"/>
              <w:lang w:val="pt-AO" w:eastAsia="pt-AO"/>
            </w:rPr>
          </w:pPr>
          <w:r w:rsidRPr="002059A3">
            <w:rPr>
              <w:b w:val="0"/>
              <w:bCs w:val="0"/>
            </w:rPr>
            <w:fldChar w:fldCharType="end"/>
          </w:r>
        </w:p>
      </w:sdtContent>
    </w:sdt>
    <w:p w14:paraId="1B624360" w14:textId="77777777" w:rsidR="003C1139" w:rsidRDefault="003C1139"/>
    <w:p w14:paraId="23BF7B70" w14:textId="77777777" w:rsidR="27D9A3BA" w:rsidRDefault="27D9A3BA">
      <w:pPr>
        <w:sectPr w:rsidR="27D9A3BA" w:rsidSect="00250C99">
          <w:headerReference w:type="default" r:id="rId18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  <w:r>
        <w:br w:type="page"/>
      </w:r>
    </w:p>
    <w:p w14:paraId="03EF4F0F" w14:textId="77777777" w:rsidR="002059A3" w:rsidRDefault="27D9A3BA" w:rsidP="002059A3">
      <w:pPr>
        <w:pStyle w:val="Heading1"/>
      </w:pPr>
      <w:bookmarkStart w:id="4" w:name="_Toc182708072"/>
      <w:bookmarkStart w:id="5" w:name="_Toc182709269"/>
      <w:bookmarkStart w:id="6" w:name="_Toc182709327"/>
      <w:bookmarkStart w:id="7" w:name="_Toc202396995"/>
      <w:r>
        <w:t>INTRODUÇÃO</w:t>
      </w:r>
      <w:bookmarkStart w:id="8" w:name="_Toc182708073"/>
      <w:bookmarkStart w:id="9" w:name="_Toc182709270"/>
      <w:bookmarkStart w:id="10" w:name="_Toc182709328"/>
      <w:bookmarkEnd w:id="4"/>
      <w:bookmarkEnd w:id="5"/>
      <w:bookmarkEnd w:id="6"/>
      <w:bookmarkEnd w:id="7"/>
    </w:p>
    <w:p w14:paraId="5B91947A" w14:textId="77777777" w:rsidR="00392E54" w:rsidRPr="002059A3" w:rsidRDefault="00392E54" w:rsidP="002059A3"/>
    <w:p w14:paraId="7AF9F48B" w14:textId="77777777" w:rsidR="002B3A18" w:rsidRDefault="27D9A3BA" w:rsidP="27D9A3BA">
      <w:pPr>
        <w:pStyle w:val="Heading1"/>
      </w:pPr>
      <w:bookmarkStart w:id="11" w:name="_Toc202396996"/>
      <w:r>
        <w:t>OBJECTIVOS</w:t>
      </w:r>
      <w:bookmarkEnd w:id="8"/>
      <w:bookmarkEnd w:id="9"/>
      <w:bookmarkEnd w:id="10"/>
      <w:bookmarkEnd w:id="11"/>
    </w:p>
    <w:p w14:paraId="62276BBC" w14:textId="77777777" w:rsidR="27D9A3BA" w:rsidRDefault="002059A3" w:rsidP="004F0C35">
      <w:pPr>
        <w:pStyle w:val="ListParagraph"/>
        <w:numPr>
          <w:ilvl w:val="0"/>
          <w:numId w:val="34"/>
        </w:numPr>
        <w:spacing w:line="276" w:lineRule="auto"/>
      </w:pPr>
      <w:r>
        <w:t>Objectivos 1</w:t>
      </w:r>
    </w:p>
    <w:p w14:paraId="1D5CF33A" w14:textId="77777777" w:rsidR="27D9A3BA" w:rsidRDefault="002059A3" w:rsidP="004F0C35">
      <w:pPr>
        <w:pStyle w:val="ListParagraph"/>
        <w:numPr>
          <w:ilvl w:val="0"/>
          <w:numId w:val="34"/>
        </w:numPr>
        <w:spacing w:line="276" w:lineRule="auto"/>
      </w:pPr>
      <w:r>
        <w:t>Objectivos 2</w:t>
      </w:r>
    </w:p>
    <w:p w14:paraId="11EBA914" w14:textId="77777777" w:rsidR="27D9A3BA" w:rsidRDefault="002059A3" w:rsidP="004F0C35">
      <w:pPr>
        <w:pStyle w:val="ListParagraph"/>
        <w:numPr>
          <w:ilvl w:val="0"/>
          <w:numId w:val="34"/>
        </w:numPr>
        <w:spacing w:line="276" w:lineRule="auto"/>
      </w:pPr>
      <w:r>
        <w:t>Objectivos 3</w:t>
      </w:r>
    </w:p>
    <w:p w14:paraId="18C20FCD" w14:textId="77777777" w:rsidR="00D82C83" w:rsidRDefault="00D82C83">
      <w:pPr>
        <w:spacing w:line="259" w:lineRule="auto"/>
        <w:jc w:val="left"/>
      </w:pPr>
    </w:p>
    <w:p w14:paraId="67E4F367" w14:textId="77777777" w:rsidR="00333CE7" w:rsidRDefault="00333CE7">
      <w:pPr>
        <w:spacing w:line="259" w:lineRule="auto"/>
        <w:jc w:val="left"/>
      </w:pPr>
      <w:r>
        <w:br w:type="page"/>
      </w:r>
    </w:p>
    <w:p w14:paraId="555A9EA4" w14:textId="77777777" w:rsidR="003F7863" w:rsidRDefault="00845C17" w:rsidP="00845C17">
      <w:pPr>
        <w:pStyle w:val="Heading1"/>
        <w:spacing w:line="276" w:lineRule="auto"/>
      </w:pPr>
      <w:bookmarkStart w:id="12" w:name="_Toc202396997"/>
      <w:r>
        <w:t>METODOLOGIA</w:t>
      </w:r>
      <w:bookmarkStart w:id="13" w:name="_Toc182708076"/>
      <w:bookmarkStart w:id="14" w:name="_Toc182709273"/>
      <w:bookmarkStart w:id="15" w:name="_Toc182709331"/>
      <w:bookmarkEnd w:id="12"/>
    </w:p>
    <w:p w14:paraId="1084ECD2" w14:textId="77777777" w:rsidR="00392E54" w:rsidRDefault="00392E54" w:rsidP="00392E54">
      <w:r w:rsidRPr="00392E54">
        <w:t>descrição breve de como fizeram para alcançar o resultado: como o trabalho foi dividido, que estruturas utilizaram e porquê, uso de bibliotecas extras e porquê, exemplos consultados como referência e outras decisões tomadas</w:t>
      </w:r>
      <w:r>
        <w:t>.</w:t>
      </w:r>
    </w:p>
    <w:p w14:paraId="567DF5B3" w14:textId="77777777" w:rsidR="00392E54" w:rsidRPr="00392E54" w:rsidRDefault="00392E54" w:rsidP="00392E54">
      <w:r w:rsidRPr="00392E54">
        <w:t>É obrigatório indicar no relatório quais foram as responsabilidades de cada membro do grupo.</w:t>
      </w:r>
    </w:p>
    <w:p w14:paraId="3947C3D2" w14:textId="77777777" w:rsidR="00392E54" w:rsidRDefault="00392E54" w:rsidP="00392E54">
      <w:pPr>
        <w:pStyle w:val="Heading2"/>
      </w:pPr>
      <w:bookmarkStart w:id="16" w:name="_Toc202396998"/>
      <w:r>
        <w:t>Divisão do trabalho</w:t>
      </w:r>
      <w:bookmarkEnd w:id="16"/>
    </w:p>
    <w:p w14:paraId="1130296E" w14:textId="77777777" w:rsidR="00392E54" w:rsidRDefault="00392E54" w:rsidP="00392E54">
      <w:pPr>
        <w:pStyle w:val="Heading2"/>
      </w:pPr>
      <w:bookmarkStart w:id="17" w:name="_Toc202396999"/>
      <w:r>
        <w:t>Estruturas de dados</w:t>
      </w:r>
      <w:bookmarkEnd w:id="17"/>
    </w:p>
    <w:p w14:paraId="7FB22824" w14:textId="77777777" w:rsidR="00392E54" w:rsidRDefault="00392E54" w:rsidP="00392E54">
      <w:pPr>
        <w:pStyle w:val="Heading2"/>
      </w:pPr>
      <w:bookmarkStart w:id="18" w:name="_Toc202397000"/>
      <w:r>
        <w:t>Bibliotecas</w:t>
      </w:r>
      <w:bookmarkEnd w:id="18"/>
    </w:p>
    <w:p w14:paraId="70BADC58" w14:textId="77777777" w:rsidR="00392E54" w:rsidRPr="00392E54" w:rsidRDefault="00392E54" w:rsidP="00392E54">
      <w:pPr>
        <w:pStyle w:val="Heading2"/>
      </w:pPr>
      <w:bookmarkStart w:id="19" w:name="_Toc202397001"/>
      <w:r>
        <w:t>Inovação</w:t>
      </w:r>
      <w:bookmarkEnd w:id="19"/>
    </w:p>
    <w:p w14:paraId="4BA41221" w14:textId="77777777" w:rsidR="00845C17" w:rsidRPr="00845C17" w:rsidRDefault="00845C17" w:rsidP="00845C17"/>
    <w:p w14:paraId="7058670F" w14:textId="77777777" w:rsidR="00EC5277" w:rsidRDefault="00EC5277">
      <w:pPr>
        <w:spacing w:line="259" w:lineRule="auto"/>
        <w:jc w:val="left"/>
        <w:rPr>
          <w:rFonts w:eastAsiaTheme="majorEastAsia" w:cstheme="majorBidi"/>
          <w:b/>
          <w:szCs w:val="32"/>
        </w:rPr>
      </w:pPr>
      <w:bookmarkStart w:id="20" w:name="_Toc182708077"/>
      <w:bookmarkStart w:id="21" w:name="_Toc182709274"/>
      <w:bookmarkStart w:id="22" w:name="_Toc182709332"/>
      <w:bookmarkEnd w:id="13"/>
      <w:bookmarkEnd w:id="14"/>
      <w:bookmarkEnd w:id="15"/>
      <w:r>
        <w:br w:type="page"/>
      </w:r>
    </w:p>
    <w:p w14:paraId="0A7699F2" w14:textId="77777777" w:rsidR="00505137" w:rsidRDefault="00845C17" w:rsidP="00505137">
      <w:pPr>
        <w:pStyle w:val="Heading1"/>
      </w:pPr>
      <w:bookmarkStart w:id="23" w:name="_Toc202397002"/>
      <w:bookmarkEnd w:id="20"/>
      <w:bookmarkEnd w:id="21"/>
      <w:bookmarkEnd w:id="22"/>
      <w:r>
        <w:t>CONCLUSÃO</w:t>
      </w:r>
      <w:bookmarkEnd w:id="23"/>
    </w:p>
    <w:p w14:paraId="02FC972F" w14:textId="77777777" w:rsidR="00392E54" w:rsidRPr="00392E54" w:rsidRDefault="00392E54" w:rsidP="00392E54">
      <w:r>
        <w:t>C</w:t>
      </w:r>
      <w:r w:rsidRPr="00392E54">
        <w:t>omentários gerais sobre o que aprenderam com o trabalho e principais dificuldades encontradas durante a realização do mesmo</w:t>
      </w:r>
      <w:r>
        <w:t>.</w:t>
      </w:r>
    </w:p>
    <w:p w14:paraId="2F409761" w14:textId="77777777" w:rsidR="004D5A8D" w:rsidRPr="00CB5EC7" w:rsidRDefault="004D5A8D" w:rsidP="52B10780">
      <w:pPr>
        <w:rPr>
          <w:lang w:val="pt-AO"/>
        </w:rPr>
      </w:pPr>
    </w:p>
    <w:p w14:paraId="5BFC2BA5" w14:textId="77777777" w:rsidR="004D5A8D" w:rsidRPr="004D5A8D" w:rsidRDefault="004D5A8D" w:rsidP="004D5A8D"/>
    <w:p w14:paraId="74234DC0" w14:textId="77777777" w:rsidR="004D5A8D" w:rsidRDefault="004D5A8D">
      <w:pPr>
        <w:spacing w:line="259" w:lineRule="auto"/>
        <w:jc w:val="left"/>
        <w:rPr>
          <w:rFonts w:eastAsiaTheme="majorEastAsia" w:cstheme="majorBidi"/>
          <w:b/>
          <w:szCs w:val="32"/>
        </w:rPr>
      </w:pPr>
      <w:bookmarkStart w:id="24" w:name="_Toc182709275"/>
      <w:bookmarkStart w:id="25" w:name="_Toc182709333"/>
      <w:r>
        <w:br w:type="page"/>
      </w:r>
    </w:p>
    <w:p w14:paraId="096AC5C6" w14:textId="77777777" w:rsidR="00934B61" w:rsidRDefault="00845C17" w:rsidP="00B5253A">
      <w:pPr>
        <w:pStyle w:val="Heading1"/>
      </w:pPr>
      <w:bookmarkStart w:id="26" w:name="_Toc202397003"/>
      <w:bookmarkEnd w:id="24"/>
      <w:bookmarkEnd w:id="25"/>
      <w:r>
        <w:t>BI</w:t>
      </w:r>
      <w:r w:rsidR="00392E54">
        <w:t>BLI</w:t>
      </w:r>
      <w:r>
        <w:t>OGRAFIA</w:t>
      </w:r>
      <w:bookmarkEnd w:id="26"/>
    </w:p>
    <w:p w14:paraId="6031FCB1" w14:textId="77777777" w:rsidR="00392E54" w:rsidRPr="00392E54" w:rsidRDefault="00392E54" w:rsidP="00392E54">
      <w:r w:rsidRPr="00392E54">
        <w:t>vale mencionar toda a bibliografia consultada. Livros, sites e vídeos, usando a Norma APA 7ª edição.</w:t>
      </w:r>
    </w:p>
    <w:sectPr w:rsidR="00392E54" w:rsidRPr="00392E54" w:rsidSect="008D7937">
      <w:footerReference w:type="default" r:id="rId19"/>
      <w:pgSz w:w="11906" w:h="16838"/>
      <w:pgMar w:top="1134" w:right="1418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5574" w14:textId="77777777" w:rsidR="008643BF" w:rsidRDefault="008643BF" w:rsidP="00CB0F85">
      <w:pPr>
        <w:spacing w:after="0"/>
      </w:pPr>
      <w:r>
        <w:separator/>
      </w:r>
    </w:p>
  </w:endnote>
  <w:endnote w:type="continuationSeparator" w:id="0">
    <w:p w14:paraId="3623C767" w14:textId="77777777" w:rsidR="008643BF" w:rsidRDefault="008643BF" w:rsidP="00CB0F85">
      <w:pPr>
        <w:spacing w:after="0"/>
      </w:pPr>
      <w:r>
        <w:continuationSeparator/>
      </w:r>
    </w:p>
  </w:endnote>
  <w:endnote w:type="continuationNotice" w:id="1">
    <w:p w14:paraId="08CE80D6" w14:textId="77777777" w:rsidR="008643BF" w:rsidRDefault="008643B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FA26" w14:textId="77777777" w:rsidR="00825A36" w:rsidRDefault="00825A36" w:rsidP="00825A36">
    <w:pPr>
      <w:jc w:val="center"/>
    </w:pPr>
    <w:r>
      <w:t>LUANDA</w:t>
    </w:r>
  </w:p>
  <w:p w14:paraId="5B5D6343" w14:textId="1D5B47AF" w:rsidR="000D6FC1" w:rsidRPr="0057022D" w:rsidRDefault="00D207E4" w:rsidP="00825A36">
    <w:pPr>
      <w:jc w:val="center"/>
    </w:pPr>
    <w:r>
      <w:fldChar w:fldCharType="begin"/>
    </w:r>
    <w:r>
      <w:instrText xml:space="preserve"> TIME  \@ "yyyy" </w:instrText>
    </w:r>
    <w:r>
      <w:fldChar w:fldCharType="separate"/>
    </w:r>
    <w:r w:rsidR="000E3734">
      <w:rPr>
        <w:noProof/>
      </w:rPr>
      <w:t>2025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48B0" w14:textId="77777777" w:rsidR="00295E3C" w:rsidRDefault="00295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D46F" w14:textId="77777777" w:rsidR="00EC5621" w:rsidRPr="00250C99" w:rsidRDefault="00EC5621" w:rsidP="00250C99">
    <w:pPr>
      <w:pStyle w:val="Footer"/>
      <w:rPr>
        <w:sz w:val="20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997A" w14:textId="77777777" w:rsidR="00295E3C" w:rsidRDefault="00295E3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377941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32748FDB" w14:textId="77777777" w:rsidR="00A506E3" w:rsidRDefault="00B5253A" w:rsidP="00DF1EB7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4FA55A6D" wp14:editId="158AF48C">
                  <wp:simplePos x="0" y="0"/>
                  <wp:positionH relativeFrom="margin">
                    <wp:posOffset>2635885</wp:posOffset>
                  </wp:positionH>
                  <wp:positionV relativeFrom="bottomMargin">
                    <wp:posOffset>-90805</wp:posOffset>
                  </wp:positionV>
                  <wp:extent cx="551815" cy="238760"/>
                  <wp:effectExtent l="0" t="0" r="19685" b="27940"/>
                  <wp:wrapNone/>
                  <wp:docPr id="1349971866" name="Parêntes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7067F" w14:textId="77777777" w:rsidR="00A506E3" w:rsidRPr="00417B81" w:rsidRDefault="00A506E3" w:rsidP="00146A17">
                              <w:pPr>
                                <w:jc w:val="center"/>
                              </w:pPr>
                              <w:r w:rsidRPr="00417B81">
                                <w:fldChar w:fldCharType="begin"/>
                              </w:r>
                              <w:r w:rsidRPr="00417B81">
                                <w:instrText>PAGE    \* MERGEFORMAT</w:instrText>
                              </w:r>
                              <w:r w:rsidRPr="00417B81">
                                <w:fldChar w:fldCharType="separate"/>
                              </w:r>
                              <w:r w:rsidRPr="00417B81">
                                <w:t>2</w:t>
                              </w:r>
                              <w:r w:rsidRPr="00417B81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FA55A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ênteses 14" o:spid="_x0000_s1026" type="#_x0000_t185" style="position:absolute;left:0;text-align:left;margin-left:207.55pt;margin-top:-7.15pt;width:43.45pt;height:18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" filled="t" strokecolor="#ffc000" strokeweight="1pt">
                  <v:textbox inset=",0,,0">
                    <w:txbxContent>
                      <w:p w14:paraId="1A57067F" w14:textId="77777777" w:rsidR="00A506E3" w:rsidRPr="00417B81" w:rsidRDefault="00A506E3" w:rsidP="00146A17">
                        <w:pPr>
                          <w:jc w:val="center"/>
                        </w:pPr>
                        <w:r w:rsidRPr="00417B81">
                          <w:fldChar w:fldCharType="begin"/>
                        </w:r>
                        <w:r w:rsidRPr="00417B81">
                          <w:instrText>PAGE    \* MERGEFORMAT</w:instrText>
                        </w:r>
                        <w:r w:rsidRPr="00417B81">
                          <w:fldChar w:fldCharType="separate"/>
                        </w:r>
                        <w:r w:rsidRPr="00417B81">
                          <w:t>2</w:t>
                        </w:r>
                        <w:r w:rsidRPr="00417B81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ED45662" wp14:editId="0302B7EF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38100</wp:posOffset>
                  </wp:positionV>
                  <wp:extent cx="5915660" cy="0"/>
                  <wp:effectExtent l="0" t="0" r="0" b="0"/>
                  <wp:wrapNone/>
                  <wp:docPr id="783463803" name="Conexão reta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E26EFC6" id="Conexão reta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3pt" to="460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" strokecolor="#ffc000">
                  <v:stroke joinstyle="miter"/>
                </v:line>
              </w:pict>
            </mc:Fallback>
          </mc:AlternateContent>
        </w:r>
      </w:p>
      <w:sdt>
        <w:sdtPr>
          <w:rPr>
            <w:b/>
            <w:bCs/>
            <w:sz w:val="16"/>
            <w:szCs w:val="14"/>
          </w:rPr>
          <w:alias w:val="Company"/>
          <w:tag w:val=""/>
          <w:id w:val="-1288504831"/>
          <w:placeholder>
            <w:docPart w:val="100E13F91FB6410699214FCAE5D263C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 w14:paraId="3CBF88AB" w14:textId="77777777" w:rsidR="00A506E3" w:rsidRPr="00DF1EB7" w:rsidRDefault="00A506E3" w:rsidP="00146A17">
            <w:pPr>
              <w:spacing w:after="0"/>
              <w:jc w:val="center"/>
              <w:rPr>
                <w:b/>
                <w:bCs/>
                <w:sz w:val="16"/>
                <w:szCs w:val="14"/>
              </w:rPr>
            </w:pPr>
            <w:r w:rsidRPr="00DF1EB7">
              <w:rPr>
                <w:b/>
                <w:bCs/>
                <w:sz w:val="16"/>
                <w:szCs w:val="14"/>
              </w:rPr>
              <w:t>INSTITUTO SUPERIOR POLITÉCNICO DE TECNOLOGIAS E CIÊNCIAS</w:t>
            </w:r>
          </w:p>
        </w:sdtContent>
      </w:sdt>
      <w:sdt>
        <w:sdtPr>
          <w:rPr>
            <w:rFonts w:eastAsia="Times New Roman" w:cs="Arial"/>
            <w:caps/>
            <w:sz w:val="16"/>
            <w:szCs w:val="14"/>
            <w14:ligatures w14:val="none"/>
          </w:rPr>
          <w:alias w:val="Company Address"/>
          <w:tag w:val=""/>
          <w:id w:val="1152333747"/>
          <w:placeholder>
            <w:docPart w:val="053C827AE19946339D0A019153BE68F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p w14:paraId="1AEAE63C" w14:textId="77777777" w:rsidR="00A506E3" w:rsidRPr="00DF1EB7" w:rsidRDefault="00B5253A" w:rsidP="00146A17">
            <w:pPr>
              <w:spacing w:after="0"/>
              <w:jc w:val="center"/>
              <w:rPr>
                <w:b/>
                <w:bCs/>
                <w:sz w:val="16"/>
                <w:szCs w:val="14"/>
              </w:rPr>
            </w:pPr>
            <w:r w:rsidRPr="00B5253A">
              <w:rPr>
                <w:rFonts w:eastAsia="Times New Roman" w:cs="Arial"/>
                <w:caps/>
                <w:sz w:val="16"/>
                <w:szCs w:val="14"/>
                <w14:ligatures w14:val="none"/>
              </w:rPr>
              <w:t>AV. Luanda Sul, Rua Lateral Via S10, Talatona – Município do Belas – Luanda/Angola</w:t>
            </w:r>
          </w:p>
        </w:sdtContent>
      </w:sdt>
      <w:p w14:paraId="408F44AB" w14:textId="77777777" w:rsidR="00EC5621" w:rsidRPr="00B5253A" w:rsidRDefault="00A506E3" w:rsidP="00146A17">
        <w:pPr>
          <w:pStyle w:val="Footer"/>
          <w:jc w:val="center"/>
          <w:rPr>
            <w:sz w:val="16"/>
            <w:szCs w:val="14"/>
            <w:lang w:val="pt-BR"/>
          </w:rPr>
        </w:pPr>
        <w:r w:rsidRPr="00B5253A">
          <w:rPr>
            <w:sz w:val="16"/>
            <w:szCs w:val="14"/>
            <w:lang w:val="pt-BR"/>
          </w:rPr>
          <w:t xml:space="preserve">Telefones: </w:t>
        </w:r>
        <w:sdt>
          <w:sdtPr>
            <w:rPr>
              <w:rFonts w:eastAsia="Times New Roman" w:cs="Arial"/>
              <w:caps/>
              <w:sz w:val="16"/>
              <w:szCs w:val="14"/>
              <w14:ligatures w14:val="none"/>
            </w:rPr>
            <w:alias w:val="Company Phone"/>
            <w:tag w:val=""/>
            <w:id w:val="-930656454"/>
            <w:placeholder>
              <w:docPart w:val="C5B1542374B94F3EB5BD5F65CFD235D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r w:rsidR="00B5253A" w:rsidRPr="00B5253A">
              <w:rPr>
                <w:rFonts w:eastAsia="Times New Roman" w:cs="Arial"/>
                <w:caps/>
                <w:sz w:val="16"/>
                <w:szCs w:val="14"/>
                <w14:ligatures w14:val="none"/>
              </w:rPr>
              <w:t>+244 226 430 334/+244 226 430 330</w:t>
            </w:r>
          </w:sdtContent>
        </w:sdt>
        <w:r w:rsidRPr="00B5253A">
          <w:rPr>
            <w:sz w:val="16"/>
            <w:szCs w:val="14"/>
            <w:lang w:val="pt-BR"/>
          </w:rPr>
          <w:t xml:space="preserve"> – Email: </w:t>
        </w:r>
        <w:sdt>
          <w:sdtPr>
            <w:rPr>
              <w:rFonts w:eastAsia="Times New Roman" w:cs="Arial"/>
              <w:caps/>
              <w:sz w:val="16"/>
              <w:szCs w:val="14"/>
              <w:lang w:val="pt-BR"/>
              <w14:ligatures w14:val="none"/>
            </w:rPr>
            <w:alias w:val="Company E-mail"/>
            <w:tag w:val=""/>
            <w:id w:val="1829169146"/>
            <w:placeholder>
              <w:docPart w:val="B4E4130F954B4DF5808BEECBA9CBE6D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r w:rsidR="00B5253A" w:rsidRPr="00B5253A">
              <w:rPr>
                <w:rFonts w:eastAsia="Times New Roman" w:cs="Arial"/>
                <w:sz w:val="16"/>
                <w:szCs w:val="14"/>
                <w:lang w:val="pt-BR"/>
                <w14:ligatures w14:val="none"/>
              </w:rPr>
              <w:t>geral@isptec.co.ao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1D7D" w14:textId="77777777" w:rsidR="008643BF" w:rsidRDefault="008643BF" w:rsidP="00CB0F85">
      <w:pPr>
        <w:spacing w:after="0"/>
      </w:pPr>
      <w:r>
        <w:separator/>
      </w:r>
    </w:p>
  </w:footnote>
  <w:footnote w:type="continuationSeparator" w:id="0">
    <w:p w14:paraId="6EB4FCF6" w14:textId="77777777" w:rsidR="008643BF" w:rsidRDefault="008643BF" w:rsidP="00CB0F85">
      <w:pPr>
        <w:spacing w:after="0"/>
      </w:pPr>
      <w:r>
        <w:continuationSeparator/>
      </w:r>
    </w:p>
  </w:footnote>
  <w:footnote w:type="continuationNotice" w:id="1">
    <w:p w14:paraId="6CC74ABD" w14:textId="77777777" w:rsidR="008643BF" w:rsidRDefault="008643B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BE984B" w14:paraId="4BD3013D" w14:textId="77777777" w:rsidTr="4FBE984B">
      <w:trPr>
        <w:trHeight w:val="300"/>
      </w:trPr>
      <w:tc>
        <w:tcPr>
          <w:tcW w:w="3020" w:type="dxa"/>
        </w:tcPr>
        <w:p w14:paraId="612C05FF" w14:textId="77777777" w:rsidR="4FBE984B" w:rsidRDefault="4FBE984B" w:rsidP="4FBE984B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70EEFFF8" w14:textId="77777777" w:rsidR="4FBE984B" w:rsidRDefault="4FBE984B" w:rsidP="4FBE984B">
          <w:pPr>
            <w:pStyle w:val="Header"/>
            <w:jc w:val="center"/>
          </w:pPr>
        </w:p>
      </w:tc>
      <w:tc>
        <w:tcPr>
          <w:tcW w:w="3020" w:type="dxa"/>
        </w:tcPr>
        <w:p w14:paraId="1BDEC25C" w14:textId="77777777" w:rsidR="4FBE984B" w:rsidRDefault="4FBE984B" w:rsidP="4FBE984B">
          <w:pPr>
            <w:pStyle w:val="Header"/>
            <w:ind w:right="-115"/>
            <w:jc w:val="right"/>
          </w:pPr>
        </w:p>
      </w:tc>
    </w:tr>
  </w:tbl>
  <w:p w14:paraId="78E35560" w14:textId="77777777" w:rsidR="00F9229F" w:rsidRDefault="00F92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EA39" w14:textId="77777777" w:rsidR="00295E3C" w:rsidRDefault="00295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3E15" w14:textId="77777777" w:rsidR="00DF59F5" w:rsidRDefault="00DF59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EBCA" w14:textId="77777777" w:rsidR="00295E3C" w:rsidRDefault="00295E3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7229"/>
    </w:tblGrid>
    <w:tr w:rsidR="00A66A1F" w14:paraId="154021D9" w14:textId="77777777" w:rsidTr="00E86A85">
      <w:trPr>
        <w:trHeight w:val="416"/>
      </w:trPr>
      <w:tc>
        <w:tcPr>
          <w:tcW w:w="2269" w:type="dxa"/>
        </w:tcPr>
        <w:p w14:paraId="4224C456" w14:textId="77777777" w:rsidR="00A66A1F" w:rsidRDefault="00A66A1F">
          <w:pPr>
            <w:pStyle w:val="Header"/>
          </w:pPr>
          <w:r>
            <w:rPr>
              <w:noProof/>
            </w:rPr>
            <w:drawing>
              <wp:inline distT="0" distB="0" distL="0" distR="0" wp14:anchorId="5E90B691" wp14:editId="70B8B369">
                <wp:extent cx="1050925" cy="430924"/>
                <wp:effectExtent l="0" t="0" r="0" b="7620"/>
                <wp:docPr id="19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987274" name="Imagem 199698727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247" cy="453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"/>
          <w:id w:val="173078301"/>
          <w:placeholder>
            <w:docPart w:val="39ED7BA3981B493AA98A54DAA77E22D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7229" w:type="dxa"/>
              <w:vAlign w:val="bottom"/>
            </w:tcPr>
            <w:p w14:paraId="178CF282" w14:textId="19576ABE" w:rsidR="00A66A1F" w:rsidRPr="00DF59F5" w:rsidRDefault="00A707A1" w:rsidP="00DF59F5">
              <w:pPr>
                <w:pStyle w:val="Header"/>
                <w:jc w:val="right"/>
              </w:pPr>
              <w:r>
                <w:t>PLATAFORMA DE COMUNICAÇÃO</w:t>
              </w:r>
            </w:p>
          </w:tc>
        </w:sdtContent>
      </w:sdt>
    </w:tr>
  </w:tbl>
  <w:p w14:paraId="585F3349" w14:textId="77777777" w:rsidR="00A66A1F" w:rsidRDefault="00A66A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8C7C212" wp14:editId="226D215B">
              <wp:simplePos x="0" y="0"/>
              <wp:positionH relativeFrom="column">
                <wp:posOffset>-53265</wp:posOffset>
              </wp:positionH>
              <wp:positionV relativeFrom="paragraph">
                <wp:posOffset>120164</wp:posOffset>
              </wp:positionV>
              <wp:extent cx="5835500" cy="0"/>
              <wp:effectExtent l="0" t="0" r="0" b="0"/>
              <wp:wrapNone/>
              <wp:docPr id="6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5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246CBA" id="Conexão reta 4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9.45pt" to="455.3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" strokecolor="#ffc000" strokeweight="1.5pt">
              <v:stroke joinstyle="miter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UjChDEWAKP8b" int2:id="DB0zJIuQ">
      <int2:state int2:value="Rejected" int2:type="AugLoop_Text_Critique"/>
    </int2:textHash>
    <int2:textHash int2:hashCode="ZM6Z4JzTibELRQ" int2:id="cM4dYxH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84B"/>
    <w:multiLevelType w:val="multilevel"/>
    <w:tmpl w:val="78A8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C1639"/>
    <w:multiLevelType w:val="hybridMultilevel"/>
    <w:tmpl w:val="66F2D3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6344"/>
    <w:multiLevelType w:val="hybridMultilevel"/>
    <w:tmpl w:val="E46A329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D46"/>
    <w:multiLevelType w:val="hybridMultilevel"/>
    <w:tmpl w:val="C932F84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B6CCA"/>
    <w:multiLevelType w:val="hybridMultilevel"/>
    <w:tmpl w:val="E612C130"/>
    <w:lvl w:ilvl="0" w:tplc="0C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9478D"/>
    <w:multiLevelType w:val="multilevel"/>
    <w:tmpl w:val="593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AA478C"/>
    <w:multiLevelType w:val="multilevel"/>
    <w:tmpl w:val="2F1A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AAF6BC"/>
    <w:multiLevelType w:val="hybridMultilevel"/>
    <w:tmpl w:val="906CF336"/>
    <w:lvl w:ilvl="0" w:tplc="2578D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28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00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E1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E9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04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A8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8D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84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F543B"/>
    <w:multiLevelType w:val="multilevel"/>
    <w:tmpl w:val="640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445948"/>
    <w:multiLevelType w:val="hybridMultilevel"/>
    <w:tmpl w:val="F58EFD9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41EAD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7AD44C6"/>
    <w:multiLevelType w:val="multilevel"/>
    <w:tmpl w:val="241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D3698"/>
    <w:multiLevelType w:val="multilevel"/>
    <w:tmpl w:val="24D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7518A"/>
    <w:multiLevelType w:val="multilevel"/>
    <w:tmpl w:val="D816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7079A5"/>
    <w:multiLevelType w:val="hybridMultilevel"/>
    <w:tmpl w:val="BF861A76"/>
    <w:lvl w:ilvl="0" w:tplc="0C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B221FA"/>
    <w:multiLevelType w:val="multilevel"/>
    <w:tmpl w:val="6E7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1152B8"/>
    <w:multiLevelType w:val="hybridMultilevel"/>
    <w:tmpl w:val="5824CD62"/>
    <w:lvl w:ilvl="0" w:tplc="0C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A7503"/>
    <w:multiLevelType w:val="hybridMultilevel"/>
    <w:tmpl w:val="ED2C74D2"/>
    <w:lvl w:ilvl="0" w:tplc="8FCE4574">
      <w:start w:val="1"/>
      <w:numFmt w:val="upperRoman"/>
      <w:lvlText w:val="%1."/>
      <w:lvlJc w:val="left"/>
      <w:pPr>
        <w:ind w:left="1080" w:hanging="720"/>
      </w:pPr>
      <w:rPr>
        <w:rFonts w:ascii="Segoe UI" w:eastAsiaTheme="minorHAnsi" w:hAnsi="Segoe UI" w:cstheme="minorHAnsi" w:hint="default"/>
        <w:color w:val="0563C1" w:themeColor="hyperlink"/>
        <w:sz w:val="24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97ED1"/>
    <w:multiLevelType w:val="multilevel"/>
    <w:tmpl w:val="CCBE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181952"/>
    <w:multiLevelType w:val="hybridMultilevel"/>
    <w:tmpl w:val="F8CADF92"/>
    <w:lvl w:ilvl="0" w:tplc="D6AAD65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2D7BD3"/>
    <w:multiLevelType w:val="multilevel"/>
    <w:tmpl w:val="1C26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982ED1"/>
    <w:multiLevelType w:val="hybridMultilevel"/>
    <w:tmpl w:val="BA305BAA"/>
    <w:lvl w:ilvl="0" w:tplc="FD2E6E12">
      <w:start w:val="1"/>
      <w:numFmt w:val="decimal"/>
      <w:lvlText w:val="%1."/>
      <w:lvlJc w:val="left"/>
      <w:pPr>
        <w:ind w:left="363" w:hanging="363"/>
      </w:pPr>
      <w:rPr>
        <w:rFonts w:hint="default"/>
        <w:b/>
        <w:i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D33E9"/>
    <w:multiLevelType w:val="multilevel"/>
    <w:tmpl w:val="6AF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C7112B"/>
    <w:multiLevelType w:val="multilevel"/>
    <w:tmpl w:val="93EE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672775"/>
    <w:multiLevelType w:val="multilevel"/>
    <w:tmpl w:val="BF30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8F47ED"/>
    <w:multiLevelType w:val="hybridMultilevel"/>
    <w:tmpl w:val="36C0EBD4"/>
    <w:lvl w:ilvl="0" w:tplc="0C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9553EE"/>
    <w:multiLevelType w:val="hybridMultilevel"/>
    <w:tmpl w:val="360AA8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93081"/>
    <w:multiLevelType w:val="hybridMultilevel"/>
    <w:tmpl w:val="F654BB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C62CC"/>
    <w:multiLevelType w:val="multilevel"/>
    <w:tmpl w:val="010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536571"/>
    <w:multiLevelType w:val="hybridMultilevel"/>
    <w:tmpl w:val="4392A430"/>
    <w:lvl w:ilvl="0" w:tplc="0C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9D2E2F"/>
    <w:multiLevelType w:val="hybridMultilevel"/>
    <w:tmpl w:val="D61C7F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E3EEA"/>
    <w:multiLevelType w:val="multilevel"/>
    <w:tmpl w:val="CAF6D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E733DD1"/>
    <w:multiLevelType w:val="hybridMultilevel"/>
    <w:tmpl w:val="F31646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F20E0"/>
    <w:multiLevelType w:val="multilevel"/>
    <w:tmpl w:val="D5F6F4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0E15FF4"/>
    <w:multiLevelType w:val="hybridMultilevel"/>
    <w:tmpl w:val="B1DCF924"/>
    <w:lvl w:ilvl="0" w:tplc="40763A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403957"/>
    <w:multiLevelType w:val="multilevel"/>
    <w:tmpl w:val="F02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0D3987"/>
    <w:multiLevelType w:val="hybridMultilevel"/>
    <w:tmpl w:val="881AB4C8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F0B6C"/>
    <w:multiLevelType w:val="hybridMultilevel"/>
    <w:tmpl w:val="A0705CB8"/>
    <w:lvl w:ilvl="0" w:tplc="5F7EB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4E6B54"/>
    <w:multiLevelType w:val="hybridMultilevel"/>
    <w:tmpl w:val="30348038"/>
    <w:lvl w:ilvl="0" w:tplc="0C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0E6ACC"/>
    <w:multiLevelType w:val="hybridMultilevel"/>
    <w:tmpl w:val="054ECFCC"/>
    <w:lvl w:ilvl="0" w:tplc="0C000015">
      <w:start w:val="1"/>
      <w:numFmt w:val="upp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BC7AB9"/>
    <w:multiLevelType w:val="multilevel"/>
    <w:tmpl w:val="DBE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585995">
    <w:abstractNumId w:val="7"/>
  </w:num>
  <w:num w:numId="2" w16cid:durableId="2073960191">
    <w:abstractNumId w:val="10"/>
  </w:num>
  <w:num w:numId="3" w16cid:durableId="1942100482">
    <w:abstractNumId w:val="10"/>
  </w:num>
  <w:num w:numId="4" w16cid:durableId="1098870200">
    <w:abstractNumId w:val="10"/>
  </w:num>
  <w:num w:numId="5" w16cid:durableId="1062097544">
    <w:abstractNumId w:val="10"/>
  </w:num>
  <w:num w:numId="6" w16cid:durableId="1524704150">
    <w:abstractNumId w:val="10"/>
  </w:num>
  <w:num w:numId="7" w16cid:durableId="75170732">
    <w:abstractNumId w:val="1"/>
  </w:num>
  <w:num w:numId="8" w16cid:durableId="851650153">
    <w:abstractNumId w:val="17"/>
  </w:num>
  <w:num w:numId="9" w16cid:durableId="1415474847">
    <w:abstractNumId w:val="3"/>
  </w:num>
  <w:num w:numId="10" w16cid:durableId="666441727">
    <w:abstractNumId w:val="16"/>
  </w:num>
  <w:num w:numId="11" w16cid:durableId="909387189">
    <w:abstractNumId w:val="21"/>
  </w:num>
  <w:num w:numId="12" w16cid:durableId="717241533">
    <w:abstractNumId w:val="30"/>
  </w:num>
  <w:num w:numId="13" w16cid:durableId="715742198">
    <w:abstractNumId w:val="24"/>
  </w:num>
  <w:num w:numId="14" w16cid:durableId="1383754601">
    <w:abstractNumId w:val="35"/>
  </w:num>
  <w:num w:numId="15" w16cid:durableId="1027950569">
    <w:abstractNumId w:val="13"/>
  </w:num>
  <w:num w:numId="16" w16cid:durableId="852302250">
    <w:abstractNumId w:val="8"/>
  </w:num>
  <w:num w:numId="17" w16cid:durableId="978152394">
    <w:abstractNumId w:val="23"/>
  </w:num>
  <w:num w:numId="18" w16cid:durableId="1908421445">
    <w:abstractNumId w:val="33"/>
  </w:num>
  <w:num w:numId="19" w16cid:durableId="1155223700">
    <w:abstractNumId w:val="31"/>
  </w:num>
  <w:num w:numId="20" w16cid:durableId="1678313575">
    <w:abstractNumId w:val="6"/>
  </w:num>
  <w:num w:numId="21" w16cid:durableId="3360918">
    <w:abstractNumId w:val="40"/>
  </w:num>
  <w:num w:numId="22" w16cid:durableId="355234026">
    <w:abstractNumId w:val="20"/>
  </w:num>
  <w:num w:numId="23" w16cid:durableId="457451535">
    <w:abstractNumId w:val="18"/>
  </w:num>
  <w:num w:numId="24" w16cid:durableId="1574507950">
    <w:abstractNumId w:val="15"/>
  </w:num>
  <w:num w:numId="25" w16cid:durableId="864367082">
    <w:abstractNumId w:val="5"/>
  </w:num>
  <w:num w:numId="26" w16cid:durableId="1460682389">
    <w:abstractNumId w:val="22"/>
  </w:num>
  <w:num w:numId="27" w16cid:durableId="1519924792">
    <w:abstractNumId w:val="27"/>
  </w:num>
  <w:num w:numId="28" w16cid:durableId="1408259506">
    <w:abstractNumId w:val="32"/>
  </w:num>
  <w:num w:numId="29" w16cid:durableId="182014234">
    <w:abstractNumId w:val="9"/>
  </w:num>
  <w:num w:numId="30" w16cid:durableId="948783709">
    <w:abstractNumId w:val="2"/>
  </w:num>
  <w:num w:numId="31" w16cid:durableId="366372239">
    <w:abstractNumId w:val="0"/>
  </w:num>
  <w:num w:numId="32" w16cid:durableId="12192295">
    <w:abstractNumId w:val="28"/>
  </w:num>
  <w:num w:numId="33" w16cid:durableId="1681588854">
    <w:abstractNumId w:val="11"/>
  </w:num>
  <w:num w:numId="34" w16cid:durableId="1194342104">
    <w:abstractNumId w:val="26"/>
  </w:num>
  <w:num w:numId="35" w16cid:durableId="785537502">
    <w:abstractNumId w:val="39"/>
  </w:num>
  <w:num w:numId="36" w16cid:durableId="32273887">
    <w:abstractNumId w:val="37"/>
  </w:num>
  <w:num w:numId="37" w16cid:durableId="2045592604">
    <w:abstractNumId w:val="34"/>
  </w:num>
  <w:num w:numId="38" w16cid:durableId="92211324">
    <w:abstractNumId w:val="25"/>
  </w:num>
  <w:num w:numId="39" w16cid:durableId="2091850735">
    <w:abstractNumId w:val="14"/>
  </w:num>
  <w:num w:numId="40" w16cid:durableId="1794324595">
    <w:abstractNumId w:val="36"/>
  </w:num>
  <w:num w:numId="41" w16cid:durableId="130827339">
    <w:abstractNumId w:val="29"/>
  </w:num>
  <w:num w:numId="42" w16cid:durableId="1403678787">
    <w:abstractNumId w:val="38"/>
  </w:num>
  <w:num w:numId="43" w16cid:durableId="1882671064">
    <w:abstractNumId w:val="19"/>
  </w:num>
  <w:num w:numId="44" w16cid:durableId="1260679041">
    <w:abstractNumId w:val="4"/>
  </w:num>
  <w:num w:numId="45" w16cid:durableId="19755240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A1"/>
    <w:rsid w:val="00001B1A"/>
    <w:rsid w:val="0000383B"/>
    <w:rsid w:val="00003A9B"/>
    <w:rsid w:val="000060EF"/>
    <w:rsid w:val="000116BB"/>
    <w:rsid w:val="00011923"/>
    <w:rsid w:val="00020081"/>
    <w:rsid w:val="00025F2D"/>
    <w:rsid w:val="000274CA"/>
    <w:rsid w:val="00033FAE"/>
    <w:rsid w:val="00036500"/>
    <w:rsid w:val="0004002B"/>
    <w:rsid w:val="000423B4"/>
    <w:rsid w:val="000439D1"/>
    <w:rsid w:val="000443F8"/>
    <w:rsid w:val="000451E3"/>
    <w:rsid w:val="00052F4C"/>
    <w:rsid w:val="00055690"/>
    <w:rsid w:val="0006126E"/>
    <w:rsid w:val="00062C0E"/>
    <w:rsid w:val="00064ADE"/>
    <w:rsid w:val="000716FB"/>
    <w:rsid w:val="000747B5"/>
    <w:rsid w:val="000779F2"/>
    <w:rsid w:val="00087CF3"/>
    <w:rsid w:val="00096218"/>
    <w:rsid w:val="000A0EAD"/>
    <w:rsid w:val="000A25B5"/>
    <w:rsid w:val="000A743D"/>
    <w:rsid w:val="000B374F"/>
    <w:rsid w:val="000B610C"/>
    <w:rsid w:val="000B6D17"/>
    <w:rsid w:val="000C3838"/>
    <w:rsid w:val="000C60DF"/>
    <w:rsid w:val="000D260D"/>
    <w:rsid w:val="000D2FFF"/>
    <w:rsid w:val="000D6507"/>
    <w:rsid w:val="000D6FC1"/>
    <w:rsid w:val="000E3734"/>
    <w:rsid w:val="000E74B0"/>
    <w:rsid w:val="000F3A55"/>
    <w:rsid w:val="000F73C9"/>
    <w:rsid w:val="0010682B"/>
    <w:rsid w:val="00107B08"/>
    <w:rsid w:val="00110AFF"/>
    <w:rsid w:val="00111130"/>
    <w:rsid w:val="00111507"/>
    <w:rsid w:val="00112043"/>
    <w:rsid w:val="00112C18"/>
    <w:rsid w:val="0012323F"/>
    <w:rsid w:val="00124379"/>
    <w:rsid w:val="00131AB6"/>
    <w:rsid w:val="00133473"/>
    <w:rsid w:val="00135202"/>
    <w:rsid w:val="001354B2"/>
    <w:rsid w:val="00137280"/>
    <w:rsid w:val="00140BEB"/>
    <w:rsid w:val="00143154"/>
    <w:rsid w:val="001453D9"/>
    <w:rsid w:val="00146A17"/>
    <w:rsid w:val="00146E45"/>
    <w:rsid w:val="00150037"/>
    <w:rsid w:val="00160923"/>
    <w:rsid w:val="00160E71"/>
    <w:rsid w:val="001615AF"/>
    <w:rsid w:val="001624E2"/>
    <w:rsid w:val="00162E04"/>
    <w:rsid w:val="00170BBD"/>
    <w:rsid w:val="0017291F"/>
    <w:rsid w:val="0017307E"/>
    <w:rsid w:val="001739DA"/>
    <w:rsid w:val="00174D9B"/>
    <w:rsid w:val="00190852"/>
    <w:rsid w:val="00190E22"/>
    <w:rsid w:val="00195DC5"/>
    <w:rsid w:val="001976F9"/>
    <w:rsid w:val="001A4D83"/>
    <w:rsid w:val="001A6BEE"/>
    <w:rsid w:val="001A7A36"/>
    <w:rsid w:val="001A7FBC"/>
    <w:rsid w:val="001B3B17"/>
    <w:rsid w:val="001B4D18"/>
    <w:rsid w:val="001C2700"/>
    <w:rsid w:val="001C2E1E"/>
    <w:rsid w:val="001C370C"/>
    <w:rsid w:val="001C73AE"/>
    <w:rsid w:val="001C76F2"/>
    <w:rsid w:val="001D2AD2"/>
    <w:rsid w:val="001D3B2C"/>
    <w:rsid w:val="001D47C4"/>
    <w:rsid w:val="001E0807"/>
    <w:rsid w:val="001E4398"/>
    <w:rsid w:val="001E6408"/>
    <w:rsid w:val="001E6895"/>
    <w:rsid w:val="001F4D23"/>
    <w:rsid w:val="001F7813"/>
    <w:rsid w:val="00203C05"/>
    <w:rsid w:val="002059A3"/>
    <w:rsid w:val="002059CA"/>
    <w:rsid w:val="0020688B"/>
    <w:rsid w:val="002068F0"/>
    <w:rsid w:val="002152AB"/>
    <w:rsid w:val="00221CD1"/>
    <w:rsid w:val="00222D21"/>
    <w:rsid w:val="002237CB"/>
    <w:rsid w:val="00223805"/>
    <w:rsid w:val="00227D8C"/>
    <w:rsid w:val="00231209"/>
    <w:rsid w:val="00234DB6"/>
    <w:rsid w:val="0024199C"/>
    <w:rsid w:val="00242BD9"/>
    <w:rsid w:val="00244A57"/>
    <w:rsid w:val="00250C99"/>
    <w:rsid w:val="00255E9D"/>
    <w:rsid w:val="00272437"/>
    <w:rsid w:val="00280BCA"/>
    <w:rsid w:val="00287ACE"/>
    <w:rsid w:val="00292C25"/>
    <w:rsid w:val="00293435"/>
    <w:rsid w:val="00295E3C"/>
    <w:rsid w:val="00295FAE"/>
    <w:rsid w:val="002A0830"/>
    <w:rsid w:val="002A1F22"/>
    <w:rsid w:val="002A2328"/>
    <w:rsid w:val="002A241E"/>
    <w:rsid w:val="002A5DFB"/>
    <w:rsid w:val="002A68EC"/>
    <w:rsid w:val="002B0CBE"/>
    <w:rsid w:val="002B1CC0"/>
    <w:rsid w:val="002B2355"/>
    <w:rsid w:val="002B3A18"/>
    <w:rsid w:val="002B4CBC"/>
    <w:rsid w:val="002B603B"/>
    <w:rsid w:val="002B7BF6"/>
    <w:rsid w:val="002C0436"/>
    <w:rsid w:val="002C17C2"/>
    <w:rsid w:val="002C3355"/>
    <w:rsid w:val="002C3502"/>
    <w:rsid w:val="002C4562"/>
    <w:rsid w:val="002C4A31"/>
    <w:rsid w:val="002D05D3"/>
    <w:rsid w:val="002D10BA"/>
    <w:rsid w:val="002D3B00"/>
    <w:rsid w:val="002D5273"/>
    <w:rsid w:val="002E088D"/>
    <w:rsid w:val="002E185D"/>
    <w:rsid w:val="002E255B"/>
    <w:rsid w:val="002E59C4"/>
    <w:rsid w:val="002E7749"/>
    <w:rsid w:val="002F1459"/>
    <w:rsid w:val="00301166"/>
    <w:rsid w:val="003015E8"/>
    <w:rsid w:val="00310326"/>
    <w:rsid w:val="00313654"/>
    <w:rsid w:val="0031571C"/>
    <w:rsid w:val="00320BCD"/>
    <w:rsid w:val="00321F9F"/>
    <w:rsid w:val="00325209"/>
    <w:rsid w:val="00325653"/>
    <w:rsid w:val="00325A20"/>
    <w:rsid w:val="00326070"/>
    <w:rsid w:val="00330BD6"/>
    <w:rsid w:val="00333CE7"/>
    <w:rsid w:val="003400C9"/>
    <w:rsid w:val="003431A9"/>
    <w:rsid w:val="00351FDB"/>
    <w:rsid w:val="003525D5"/>
    <w:rsid w:val="00357C93"/>
    <w:rsid w:val="003622D7"/>
    <w:rsid w:val="003656BB"/>
    <w:rsid w:val="003665A8"/>
    <w:rsid w:val="00367EA3"/>
    <w:rsid w:val="0037036D"/>
    <w:rsid w:val="003707B6"/>
    <w:rsid w:val="00371575"/>
    <w:rsid w:val="00380E7E"/>
    <w:rsid w:val="00384863"/>
    <w:rsid w:val="003872CC"/>
    <w:rsid w:val="00390826"/>
    <w:rsid w:val="003925F7"/>
    <w:rsid w:val="0039286D"/>
    <w:rsid w:val="00392E54"/>
    <w:rsid w:val="003930F5"/>
    <w:rsid w:val="003949AC"/>
    <w:rsid w:val="00397EA5"/>
    <w:rsid w:val="003A129C"/>
    <w:rsid w:val="003A1631"/>
    <w:rsid w:val="003B117A"/>
    <w:rsid w:val="003B1D61"/>
    <w:rsid w:val="003B2073"/>
    <w:rsid w:val="003B4235"/>
    <w:rsid w:val="003B4B28"/>
    <w:rsid w:val="003C1139"/>
    <w:rsid w:val="003C29E3"/>
    <w:rsid w:val="003C2CFD"/>
    <w:rsid w:val="003C3748"/>
    <w:rsid w:val="003C6D0C"/>
    <w:rsid w:val="003D00B2"/>
    <w:rsid w:val="003D27FB"/>
    <w:rsid w:val="003D5BB6"/>
    <w:rsid w:val="003D6FDE"/>
    <w:rsid w:val="003E1A71"/>
    <w:rsid w:val="003E5441"/>
    <w:rsid w:val="003E544D"/>
    <w:rsid w:val="003E59D0"/>
    <w:rsid w:val="003E6299"/>
    <w:rsid w:val="003F06E7"/>
    <w:rsid w:val="003F2E07"/>
    <w:rsid w:val="003F3D58"/>
    <w:rsid w:val="003F418A"/>
    <w:rsid w:val="003F7863"/>
    <w:rsid w:val="00400146"/>
    <w:rsid w:val="00402BEB"/>
    <w:rsid w:val="00406B8B"/>
    <w:rsid w:val="004075F1"/>
    <w:rsid w:val="00410320"/>
    <w:rsid w:val="00410F82"/>
    <w:rsid w:val="004113D3"/>
    <w:rsid w:val="00411922"/>
    <w:rsid w:val="00412993"/>
    <w:rsid w:val="004130EE"/>
    <w:rsid w:val="00417B81"/>
    <w:rsid w:val="004261C1"/>
    <w:rsid w:val="00426EF0"/>
    <w:rsid w:val="004274BA"/>
    <w:rsid w:val="0043050B"/>
    <w:rsid w:val="004310C2"/>
    <w:rsid w:val="0043373A"/>
    <w:rsid w:val="00433A8B"/>
    <w:rsid w:val="00433D21"/>
    <w:rsid w:val="00437DF8"/>
    <w:rsid w:val="00441685"/>
    <w:rsid w:val="00441891"/>
    <w:rsid w:val="00442749"/>
    <w:rsid w:val="00450A25"/>
    <w:rsid w:val="004600A3"/>
    <w:rsid w:val="00464ECB"/>
    <w:rsid w:val="00465AA1"/>
    <w:rsid w:val="00467776"/>
    <w:rsid w:val="00470419"/>
    <w:rsid w:val="00472F4F"/>
    <w:rsid w:val="00476A57"/>
    <w:rsid w:val="00481F7A"/>
    <w:rsid w:val="00491B72"/>
    <w:rsid w:val="00492595"/>
    <w:rsid w:val="00492D29"/>
    <w:rsid w:val="0049664A"/>
    <w:rsid w:val="004969BB"/>
    <w:rsid w:val="004A01D6"/>
    <w:rsid w:val="004A4024"/>
    <w:rsid w:val="004A419E"/>
    <w:rsid w:val="004B3CED"/>
    <w:rsid w:val="004B678A"/>
    <w:rsid w:val="004B6EBD"/>
    <w:rsid w:val="004D2281"/>
    <w:rsid w:val="004D5A8D"/>
    <w:rsid w:val="004D6B27"/>
    <w:rsid w:val="004E400D"/>
    <w:rsid w:val="004E529C"/>
    <w:rsid w:val="004F0AC9"/>
    <w:rsid w:val="004F0C35"/>
    <w:rsid w:val="004F39CC"/>
    <w:rsid w:val="005004CD"/>
    <w:rsid w:val="00501965"/>
    <w:rsid w:val="00505137"/>
    <w:rsid w:val="00505CBE"/>
    <w:rsid w:val="0050633D"/>
    <w:rsid w:val="005100E9"/>
    <w:rsid w:val="00511485"/>
    <w:rsid w:val="00514D2F"/>
    <w:rsid w:val="00515BE2"/>
    <w:rsid w:val="00515BF8"/>
    <w:rsid w:val="00520A6F"/>
    <w:rsid w:val="005227E3"/>
    <w:rsid w:val="00523D75"/>
    <w:rsid w:val="00531F85"/>
    <w:rsid w:val="005340B1"/>
    <w:rsid w:val="005349DA"/>
    <w:rsid w:val="00537424"/>
    <w:rsid w:val="00541EF7"/>
    <w:rsid w:val="00545567"/>
    <w:rsid w:val="00546656"/>
    <w:rsid w:val="005510CF"/>
    <w:rsid w:val="0055112A"/>
    <w:rsid w:val="00554A86"/>
    <w:rsid w:val="005559B4"/>
    <w:rsid w:val="00557991"/>
    <w:rsid w:val="00561EEA"/>
    <w:rsid w:val="0057022D"/>
    <w:rsid w:val="00574F92"/>
    <w:rsid w:val="0057670F"/>
    <w:rsid w:val="0057725C"/>
    <w:rsid w:val="00586B96"/>
    <w:rsid w:val="00595C60"/>
    <w:rsid w:val="0059727E"/>
    <w:rsid w:val="005A0996"/>
    <w:rsid w:val="005A272A"/>
    <w:rsid w:val="005A356A"/>
    <w:rsid w:val="005A41E6"/>
    <w:rsid w:val="005A479A"/>
    <w:rsid w:val="005A4B5E"/>
    <w:rsid w:val="005A6539"/>
    <w:rsid w:val="005A6ED1"/>
    <w:rsid w:val="005B1F54"/>
    <w:rsid w:val="005B257D"/>
    <w:rsid w:val="005C0742"/>
    <w:rsid w:val="005C1114"/>
    <w:rsid w:val="005C1CFF"/>
    <w:rsid w:val="005C587A"/>
    <w:rsid w:val="005C5E1B"/>
    <w:rsid w:val="005C7385"/>
    <w:rsid w:val="005C7BBC"/>
    <w:rsid w:val="005D5C74"/>
    <w:rsid w:val="005D5E0E"/>
    <w:rsid w:val="005E44FE"/>
    <w:rsid w:val="005E5DA6"/>
    <w:rsid w:val="005F2256"/>
    <w:rsid w:val="005F2356"/>
    <w:rsid w:val="005F2417"/>
    <w:rsid w:val="005F52BE"/>
    <w:rsid w:val="005F5A76"/>
    <w:rsid w:val="005F5F52"/>
    <w:rsid w:val="006019BD"/>
    <w:rsid w:val="0060303B"/>
    <w:rsid w:val="00605818"/>
    <w:rsid w:val="00606F49"/>
    <w:rsid w:val="00606F6B"/>
    <w:rsid w:val="00612216"/>
    <w:rsid w:val="00612C60"/>
    <w:rsid w:val="00614643"/>
    <w:rsid w:val="00615523"/>
    <w:rsid w:val="00630A72"/>
    <w:rsid w:val="00632C82"/>
    <w:rsid w:val="00633615"/>
    <w:rsid w:val="00635FB6"/>
    <w:rsid w:val="00640632"/>
    <w:rsid w:val="00641DE6"/>
    <w:rsid w:val="00646DF3"/>
    <w:rsid w:val="00647164"/>
    <w:rsid w:val="00652DF9"/>
    <w:rsid w:val="00653121"/>
    <w:rsid w:val="0065648D"/>
    <w:rsid w:val="006576A7"/>
    <w:rsid w:val="00657D94"/>
    <w:rsid w:val="00660D0C"/>
    <w:rsid w:val="006613B0"/>
    <w:rsid w:val="00664B14"/>
    <w:rsid w:val="0066757F"/>
    <w:rsid w:val="00672750"/>
    <w:rsid w:val="006734D3"/>
    <w:rsid w:val="00676699"/>
    <w:rsid w:val="0067726C"/>
    <w:rsid w:val="006820C4"/>
    <w:rsid w:val="00682303"/>
    <w:rsid w:val="006838E7"/>
    <w:rsid w:val="006862C5"/>
    <w:rsid w:val="006865CD"/>
    <w:rsid w:val="00686D91"/>
    <w:rsid w:val="00692549"/>
    <w:rsid w:val="00692DC7"/>
    <w:rsid w:val="006938CC"/>
    <w:rsid w:val="00694520"/>
    <w:rsid w:val="00696EBF"/>
    <w:rsid w:val="00697ABF"/>
    <w:rsid w:val="006A1164"/>
    <w:rsid w:val="006A1EE3"/>
    <w:rsid w:val="006A5680"/>
    <w:rsid w:val="006A5C53"/>
    <w:rsid w:val="006B168D"/>
    <w:rsid w:val="006B5FB6"/>
    <w:rsid w:val="006B7061"/>
    <w:rsid w:val="006C0AAE"/>
    <w:rsid w:val="006C2A27"/>
    <w:rsid w:val="006C5E6A"/>
    <w:rsid w:val="006C7C72"/>
    <w:rsid w:val="006D489A"/>
    <w:rsid w:val="006D54FA"/>
    <w:rsid w:val="006D5948"/>
    <w:rsid w:val="006D5A18"/>
    <w:rsid w:val="006D70BC"/>
    <w:rsid w:val="006D7FD8"/>
    <w:rsid w:val="006E2076"/>
    <w:rsid w:val="006E2FBC"/>
    <w:rsid w:val="006E4B06"/>
    <w:rsid w:val="006E6C10"/>
    <w:rsid w:val="006E7AC7"/>
    <w:rsid w:val="006F19EF"/>
    <w:rsid w:val="006F30AD"/>
    <w:rsid w:val="006F407F"/>
    <w:rsid w:val="00700C94"/>
    <w:rsid w:val="007039C1"/>
    <w:rsid w:val="00703A41"/>
    <w:rsid w:val="0070461F"/>
    <w:rsid w:val="00704A1E"/>
    <w:rsid w:val="00705797"/>
    <w:rsid w:val="007126FE"/>
    <w:rsid w:val="0071516C"/>
    <w:rsid w:val="0071538C"/>
    <w:rsid w:val="007173C5"/>
    <w:rsid w:val="00722BB8"/>
    <w:rsid w:val="00727AAC"/>
    <w:rsid w:val="00730CD3"/>
    <w:rsid w:val="00731CD2"/>
    <w:rsid w:val="007321C3"/>
    <w:rsid w:val="00734D67"/>
    <w:rsid w:val="00737232"/>
    <w:rsid w:val="00741C26"/>
    <w:rsid w:val="0074365B"/>
    <w:rsid w:val="00745E40"/>
    <w:rsid w:val="00746078"/>
    <w:rsid w:val="007504A5"/>
    <w:rsid w:val="007507B4"/>
    <w:rsid w:val="00751354"/>
    <w:rsid w:val="00757725"/>
    <w:rsid w:val="007618C6"/>
    <w:rsid w:val="00763684"/>
    <w:rsid w:val="00764518"/>
    <w:rsid w:val="00764A45"/>
    <w:rsid w:val="00765A5D"/>
    <w:rsid w:val="0077223C"/>
    <w:rsid w:val="00772BE5"/>
    <w:rsid w:val="007738B2"/>
    <w:rsid w:val="00777CC9"/>
    <w:rsid w:val="00781BF2"/>
    <w:rsid w:val="00783DC6"/>
    <w:rsid w:val="007855BC"/>
    <w:rsid w:val="00787551"/>
    <w:rsid w:val="007906FA"/>
    <w:rsid w:val="00795585"/>
    <w:rsid w:val="007964BE"/>
    <w:rsid w:val="007977AF"/>
    <w:rsid w:val="00797C3B"/>
    <w:rsid w:val="007A25B4"/>
    <w:rsid w:val="007A4FD2"/>
    <w:rsid w:val="007A63A7"/>
    <w:rsid w:val="007A6E3C"/>
    <w:rsid w:val="007A7D9F"/>
    <w:rsid w:val="007C4F5F"/>
    <w:rsid w:val="007C517F"/>
    <w:rsid w:val="007C6786"/>
    <w:rsid w:val="007C7479"/>
    <w:rsid w:val="007D0F9E"/>
    <w:rsid w:val="007D128C"/>
    <w:rsid w:val="007D26C7"/>
    <w:rsid w:val="007E2C26"/>
    <w:rsid w:val="007F4BC8"/>
    <w:rsid w:val="007F5847"/>
    <w:rsid w:val="007F5E9A"/>
    <w:rsid w:val="007F6331"/>
    <w:rsid w:val="0080517C"/>
    <w:rsid w:val="008057AA"/>
    <w:rsid w:val="00810B5A"/>
    <w:rsid w:val="00817FB6"/>
    <w:rsid w:val="00825A36"/>
    <w:rsid w:val="0082639D"/>
    <w:rsid w:val="00827465"/>
    <w:rsid w:val="00832D13"/>
    <w:rsid w:val="00833AC2"/>
    <w:rsid w:val="00835837"/>
    <w:rsid w:val="00840C99"/>
    <w:rsid w:val="00842075"/>
    <w:rsid w:val="00844067"/>
    <w:rsid w:val="00844079"/>
    <w:rsid w:val="00845C17"/>
    <w:rsid w:val="0084747B"/>
    <w:rsid w:val="0084788B"/>
    <w:rsid w:val="00850860"/>
    <w:rsid w:val="008536A4"/>
    <w:rsid w:val="008566E8"/>
    <w:rsid w:val="0086217A"/>
    <w:rsid w:val="00862F0A"/>
    <w:rsid w:val="008643BF"/>
    <w:rsid w:val="00865F75"/>
    <w:rsid w:val="008677FF"/>
    <w:rsid w:val="00867E7E"/>
    <w:rsid w:val="008748D1"/>
    <w:rsid w:val="00876376"/>
    <w:rsid w:val="00882B45"/>
    <w:rsid w:val="0088429C"/>
    <w:rsid w:val="008843B9"/>
    <w:rsid w:val="00892133"/>
    <w:rsid w:val="008A3821"/>
    <w:rsid w:val="008A62D6"/>
    <w:rsid w:val="008B1551"/>
    <w:rsid w:val="008B3732"/>
    <w:rsid w:val="008C041C"/>
    <w:rsid w:val="008C328D"/>
    <w:rsid w:val="008C442A"/>
    <w:rsid w:val="008C474A"/>
    <w:rsid w:val="008D02BA"/>
    <w:rsid w:val="008D063E"/>
    <w:rsid w:val="008D5620"/>
    <w:rsid w:val="008D59A7"/>
    <w:rsid w:val="008D5EA4"/>
    <w:rsid w:val="008D7937"/>
    <w:rsid w:val="008F0CAB"/>
    <w:rsid w:val="008F2DF6"/>
    <w:rsid w:val="008F36F8"/>
    <w:rsid w:val="008F3F11"/>
    <w:rsid w:val="00901D39"/>
    <w:rsid w:val="0090299D"/>
    <w:rsid w:val="00905A73"/>
    <w:rsid w:val="00906FF0"/>
    <w:rsid w:val="00907326"/>
    <w:rsid w:val="0090792F"/>
    <w:rsid w:val="00915086"/>
    <w:rsid w:val="00923CC7"/>
    <w:rsid w:val="00926C70"/>
    <w:rsid w:val="0093194C"/>
    <w:rsid w:val="00934B61"/>
    <w:rsid w:val="00934BD1"/>
    <w:rsid w:val="00936D60"/>
    <w:rsid w:val="00940F68"/>
    <w:rsid w:val="00941E62"/>
    <w:rsid w:val="0094706C"/>
    <w:rsid w:val="009478D2"/>
    <w:rsid w:val="00950256"/>
    <w:rsid w:val="00951EC3"/>
    <w:rsid w:val="00952430"/>
    <w:rsid w:val="009558DF"/>
    <w:rsid w:val="009619AD"/>
    <w:rsid w:val="009639DD"/>
    <w:rsid w:val="00963E8A"/>
    <w:rsid w:val="009704AE"/>
    <w:rsid w:val="00971940"/>
    <w:rsid w:val="00973CF1"/>
    <w:rsid w:val="0097425A"/>
    <w:rsid w:val="00984B05"/>
    <w:rsid w:val="00985C46"/>
    <w:rsid w:val="00990828"/>
    <w:rsid w:val="00991EDA"/>
    <w:rsid w:val="00992135"/>
    <w:rsid w:val="00996BD5"/>
    <w:rsid w:val="009979E0"/>
    <w:rsid w:val="009B1C62"/>
    <w:rsid w:val="009B4033"/>
    <w:rsid w:val="009B4B77"/>
    <w:rsid w:val="009C3827"/>
    <w:rsid w:val="009D0B90"/>
    <w:rsid w:val="009D2473"/>
    <w:rsid w:val="009D412C"/>
    <w:rsid w:val="009E3A9B"/>
    <w:rsid w:val="009E3D29"/>
    <w:rsid w:val="009E70FE"/>
    <w:rsid w:val="009E7417"/>
    <w:rsid w:val="009F0DFB"/>
    <w:rsid w:val="009F1020"/>
    <w:rsid w:val="009F27EE"/>
    <w:rsid w:val="009F4434"/>
    <w:rsid w:val="009F7FA0"/>
    <w:rsid w:val="00A03E09"/>
    <w:rsid w:val="00A06163"/>
    <w:rsid w:val="00A10421"/>
    <w:rsid w:val="00A10B7C"/>
    <w:rsid w:val="00A14A8D"/>
    <w:rsid w:val="00A17289"/>
    <w:rsid w:val="00A1798D"/>
    <w:rsid w:val="00A17A28"/>
    <w:rsid w:val="00A20AC3"/>
    <w:rsid w:val="00A2152D"/>
    <w:rsid w:val="00A25679"/>
    <w:rsid w:val="00A30736"/>
    <w:rsid w:val="00A42C84"/>
    <w:rsid w:val="00A43EAB"/>
    <w:rsid w:val="00A443C7"/>
    <w:rsid w:val="00A44F78"/>
    <w:rsid w:val="00A4665E"/>
    <w:rsid w:val="00A47096"/>
    <w:rsid w:val="00A506E3"/>
    <w:rsid w:val="00A5190B"/>
    <w:rsid w:val="00A51B0D"/>
    <w:rsid w:val="00A52337"/>
    <w:rsid w:val="00A54E0E"/>
    <w:rsid w:val="00A56700"/>
    <w:rsid w:val="00A66A1F"/>
    <w:rsid w:val="00A707A1"/>
    <w:rsid w:val="00A715F8"/>
    <w:rsid w:val="00A72B8B"/>
    <w:rsid w:val="00A7725C"/>
    <w:rsid w:val="00A80786"/>
    <w:rsid w:val="00A80AAD"/>
    <w:rsid w:val="00A849E1"/>
    <w:rsid w:val="00A863E3"/>
    <w:rsid w:val="00A8793A"/>
    <w:rsid w:val="00A917E3"/>
    <w:rsid w:val="00A93027"/>
    <w:rsid w:val="00A931B9"/>
    <w:rsid w:val="00A9486C"/>
    <w:rsid w:val="00A9577B"/>
    <w:rsid w:val="00A95EC9"/>
    <w:rsid w:val="00AA0097"/>
    <w:rsid w:val="00AA198F"/>
    <w:rsid w:val="00AA27C8"/>
    <w:rsid w:val="00AA2E32"/>
    <w:rsid w:val="00AA3002"/>
    <w:rsid w:val="00AA34B7"/>
    <w:rsid w:val="00AA5C59"/>
    <w:rsid w:val="00AB257D"/>
    <w:rsid w:val="00AB2A78"/>
    <w:rsid w:val="00AB373E"/>
    <w:rsid w:val="00AC07F1"/>
    <w:rsid w:val="00AC5FFC"/>
    <w:rsid w:val="00AC7876"/>
    <w:rsid w:val="00AD23CF"/>
    <w:rsid w:val="00AD3E65"/>
    <w:rsid w:val="00AD3E9B"/>
    <w:rsid w:val="00AD4D9E"/>
    <w:rsid w:val="00AD6287"/>
    <w:rsid w:val="00AE1634"/>
    <w:rsid w:val="00AE4432"/>
    <w:rsid w:val="00AF0677"/>
    <w:rsid w:val="00AF1477"/>
    <w:rsid w:val="00B02401"/>
    <w:rsid w:val="00B03921"/>
    <w:rsid w:val="00B03935"/>
    <w:rsid w:val="00B04534"/>
    <w:rsid w:val="00B10FA9"/>
    <w:rsid w:val="00B11552"/>
    <w:rsid w:val="00B12612"/>
    <w:rsid w:val="00B14591"/>
    <w:rsid w:val="00B24947"/>
    <w:rsid w:val="00B26240"/>
    <w:rsid w:val="00B270BC"/>
    <w:rsid w:val="00B33BF2"/>
    <w:rsid w:val="00B3405C"/>
    <w:rsid w:val="00B37F37"/>
    <w:rsid w:val="00B410B3"/>
    <w:rsid w:val="00B45079"/>
    <w:rsid w:val="00B50386"/>
    <w:rsid w:val="00B5108E"/>
    <w:rsid w:val="00B5253A"/>
    <w:rsid w:val="00B54DDB"/>
    <w:rsid w:val="00B57A6B"/>
    <w:rsid w:val="00B6569B"/>
    <w:rsid w:val="00B67AD1"/>
    <w:rsid w:val="00B71257"/>
    <w:rsid w:val="00B7241A"/>
    <w:rsid w:val="00B7466D"/>
    <w:rsid w:val="00B75167"/>
    <w:rsid w:val="00B764BB"/>
    <w:rsid w:val="00B7711A"/>
    <w:rsid w:val="00B8048A"/>
    <w:rsid w:val="00B87223"/>
    <w:rsid w:val="00B912AA"/>
    <w:rsid w:val="00B9254C"/>
    <w:rsid w:val="00B94E04"/>
    <w:rsid w:val="00BA10B5"/>
    <w:rsid w:val="00BA2760"/>
    <w:rsid w:val="00BA7511"/>
    <w:rsid w:val="00BB0A32"/>
    <w:rsid w:val="00BB1267"/>
    <w:rsid w:val="00BB45EB"/>
    <w:rsid w:val="00BB47C4"/>
    <w:rsid w:val="00BB77A9"/>
    <w:rsid w:val="00BB7F51"/>
    <w:rsid w:val="00BC054E"/>
    <w:rsid w:val="00BC0B49"/>
    <w:rsid w:val="00BC45BA"/>
    <w:rsid w:val="00BC6000"/>
    <w:rsid w:val="00BD0570"/>
    <w:rsid w:val="00BD2D64"/>
    <w:rsid w:val="00BD3B7C"/>
    <w:rsid w:val="00BE463D"/>
    <w:rsid w:val="00BE7910"/>
    <w:rsid w:val="00BF01E5"/>
    <w:rsid w:val="00BF0845"/>
    <w:rsid w:val="00BF101C"/>
    <w:rsid w:val="00BF2749"/>
    <w:rsid w:val="00BF367B"/>
    <w:rsid w:val="00BF4037"/>
    <w:rsid w:val="00C03D0B"/>
    <w:rsid w:val="00C1170D"/>
    <w:rsid w:val="00C134ED"/>
    <w:rsid w:val="00C2335C"/>
    <w:rsid w:val="00C241E3"/>
    <w:rsid w:val="00C304A5"/>
    <w:rsid w:val="00C31C3B"/>
    <w:rsid w:val="00C33183"/>
    <w:rsid w:val="00C33A1D"/>
    <w:rsid w:val="00C40870"/>
    <w:rsid w:val="00C43161"/>
    <w:rsid w:val="00C441D7"/>
    <w:rsid w:val="00C458A4"/>
    <w:rsid w:val="00C46BF2"/>
    <w:rsid w:val="00C555A3"/>
    <w:rsid w:val="00C70064"/>
    <w:rsid w:val="00C72445"/>
    <w:rsid w:val="00C807E3"/>
    <w:rsid w:val="00C8356C"/>
    <w:rsid w:val="00C84797"/>
    <w:rsid w:val="00C93673"/>
    <w:rsid w:val="00C93701"/>
    <w:rsid w:val="00C9395A"/>
    <w:rsid w:val="00CB0F85"/>
    <w:rsid w:val="00CB1D36"/>
    <w:rsid w:val="00CB2170"/>
    <w:rsid w:val="00CB2795"/>
    <w:rsid w:val="00CB5EC7"/>
    <w:rsid w:val="00CB71E5"/>
    <w:rsid w:val="00CB7268"/>
    <w:rsid w:val="00CC3252"/>
    <w:rsid w:val="00CC359A"/>
    <w:rsid w:val="00CC59C0"/>
    <w:rsid w:val="00CC64C9"/>
    <w:rsid w:val="00CD28E2"/>
    <w:rsid w:val="00CD414F"/>
    <w:rsid w:val="00CE0BD7"/>
    <w:rsid w:val="00CE2EA0"/>
    <w:rsid w:val="00CE30B2"/>
    <w:rsid w:val="00CE6616"/>
    <w:rsid w:val="00D00AFF"/>
    <w:rsid w:val="00D01C2B"/>
    <w:rsid w:val="00D02665"/>
    <w:rsid w:val="00D03692"/>
    <w:rsid w:val="00D061B9"/>
    <w:rsid w:val="00D07BBC"/>
    <w:rsid w:val="00D10546"/>
    <w:rsid w:val="00D17688"/>
    <w:rsid w:val="00D207E4"/>
    <w:rsid w:val="00D20E7D"/>
    <w:rsid w:val="00D22D99"/>
    <w:rsid w:val="00D23E42"/>
    <w:rsid w:val="00D272CF"/>
    <w:rsid w:val="00D30B2D"/>
    <w:rsid w:val="00D30E0A"/>
    <w:rsid w:val="00D32ACD"/>
    <w:rsid w:val="00D33141"/>
    <w:rsid w:val="00D33D4A"/>
    <w:rsid w:val="00D4526B"/>
    <w:rsid w:val="00D46003"/>
    <w:rsid w:val="00D46E78"/>
    <w:rsid w:val="00D50770"/>
    <w:rsid w:val="00D52654"/>
    <w:rsid w:val="00D603DF"/>
    <w:rsid w:val="00D62289"/>
    <w:rsid w:val="00D62533"/>
    <w:rsid w:val="00D71F95"/>
    <w:rsid w:val="00D77725"/>
    <w:rsid w:val="00D81D0A"/>
    <w:rsid w:val="00D82062"/>
    <w:rsid w:val="00D82C83"/>
    <w:rsid w:val="00D84333"/>
    <w:rsid w:val="00D851C5"/>
    <w:rsid w:val="00D90830"/>
    <w:rsid w:val="00D95A64"/>
    <w:rsid w:val="00D963B4"/>
    <w:rsid w:val="00DA1DAF"/>
    <w:rsid w:val="00DA2EBC"/>
    <w:rsid w:val="00DB0D9F"/>
    <w:rsid w:val="00DC197C"/>
    <w:rsid w:val="00DC235B"/>
    <w:rsid w:val="00DC538E"/>
    <w:rsid w:val="00DC5B10"/>
    <w:rsid w:val="00DC6160"/>
    <w:rsid w:val="00DD6D26"/>
    <w:rsid w:val="00DE3F42"/>
    <w:rsid w:val="00DE61F1"/>
    <w:rsid w:val="00DE64EA"/>
    <w:rsid w:val="00DF1C60"/>
    <w:rsid w:val="00DF1EB7"/>
    <w:rsid w:val="00DF3775"/>
    <w:rsid w:val="00DF59F5"/>
    <w:rsid w:val="00DF66AD"/>
    <w:rsid w:val="00E05044"/>
    <w:rsid w:val="00E10E58"/>
    <w:rsid w:val="00E10EE1"/>
    <w:rsid w:val="00E15BD5"/>
    <w:rsid w:val="00E20965"/>
    <w:rsid w:val="00E26290"/>
    <w:rsid w:val="00E30BDB"/>
    <w:rsid w:val="00E3134A"/>
    <w:rsid w:val="00E3208C"/>
    <w:rsid w:val="00E41CAC"/>
    <w:rsid w:val="00E451C1"/>
    <w:rsid w:val="00E5273A"/>
    <w:rsid w:val="00E53A6F"/>
    <w:rsid w:val="00E56CB8"/>
    <w:rsid w:val="00E62CC0"/>
    <w:rsid w:val="00E64743"/>
    <w:rsid w:val="00E666C2"/>
    <w:rsid w:val="00E71114"/>
    <w:rsid w:val="00E71DFC"/>
    <w:rsid w:val="00E72766"/>
    <w:rsid w:val="00E817E1"/>
    <w:rsid w:val="00E81C3B"/>
    <w:rsid w:val="00E82C52"/>
    <w:rsid w:val="00E85A9A"/>
    <w:rsid w:val="00E85F7C"/>
    <w:rsid w:val="00E86A85"/>
    <w:rsid w:val="00E86D8E"/>
    <w:rsid w:val="00E87BB3"/>
    <w:rsid w:val="00E94003"/>
    <w:rsid w:val="00E964BF"/>
    <w:rsid w:val="00E96877"/>
    <w:rsid w:val="00EA0350"/>
    <w:rsid w:val="00EA2257"/>
    <w:rsid w:val="00EA2330"/>
    <w:rsid w:val="00EA3C82"/>
    <w:rsid w:val="00EA5681"/>
    <w:rsid w:val="00EB3147"/>
    <w:rsid w:val="00EB3E95"/>
    <w:rsid w:val="00EB654A"/>
    <w:rsid w:val="00EC2587"/>
    <w:rsid w:val="00EC5277"/>
    <w:rsid w:val="00EC5621"/>
    <w:rsid w:val="00EC6F78"/>
    <w:rsid w:val="00ED0E58"/>
    <w:rsid w:val="00ED125F"/>
    <w:rsid w:val="00ED2036"/>
    <w:rsid w:val="00ED75C5"/>
    <w:rsid w:val="00EE2B0C"/>
    <w:rsid w:val="00EE3195"/>
    <w:rsid w:val="00EE3D23"/>
    <w:rsid w:val="00EE4E7C"/>
    <w:rsid w:val="00EF0A99"/>
    <w:rsid w:val="00EF22CD"/>
    <w:rsid w:val="00EF2FFE"/>
    <w:rsid w:val="00F028E3"/>
    <w:rsid w:val="00F03FA7"/>
    <w:rsid w:val="00F05B70"/>
    <w:rsid w:val="00F07252"/>
    <w:rsid w:val="00F076B9"/>
    <w:rsid w:val="00F10764"/>
    <w:rsid w:val="00F112A3"/>
    <w:rsid w:val="00F112B8"/>
    <w:rsid w:val="00F13BD7"/>
    <w:rsid w:val="00F15873"/>
    <w:rsid w:val="00F16068"/>
    <w:rsid w:val="00F247AC"/>
    <w:rsid w:val="00F27864"/>
    <w:rsid w:val="00F32A54"/>
    <w:rsid w:val="00F34214"/>
    <w:rsid w:val="00F53F9D"/>
    <w:rsid w:val="00F551F9"/>
    <w:rsid w:val="00F5556C"/>
    <w:rsid w:val="00F56DA6"/>
    <w:rsid w:val="00F600CD"/>
    <w:rsid w:val="00F62EA8"/>
    <w:rsid w:val="00F646E7"/>
    <w:rsid w:val="00F66B78"/>
    <w:rsid w:val="00F72F7D"/>
    <w:rsid w:val="00F76388"/>
    <w:rsid w:val="00F77065"/>
    <w:rsid w:val="00F7749D"/>
    <w:rsid w:val="00F77D8B"/>
    <w:rsid w:val="00F81068"/>
    <w:rsid w:val="00F83B24"/>
    <w:rsid w:val="00F85054"/>
    <w:rsid w:val="00F9229F"/>
    <w:rsid w:val="00FA1FE0"/>
    <w:rsid w:val="00FA3C05"/>
    <w:rsid w:val="00FA5B6A"/>
    <w:rsid w:val="00FB1B50"/>
    <w:rsid w:val="00FB40AC"/>
    <w:rsid w:val="00FB5AAD"/>
    <w:rsid w:val="00FC411B"/>
    <w:rsid w:val="00FC420F"/>
    <w:rsid w:val="00FD4161"/>
    <w:rsid w:val="00FD7500"/>
    <w:rsid w:val="00FE1269"/>
    <w:rsid w:val="00FE1529"/>
    <w:rsid w:val="00FE16D0"/>
    <w:rsid w:val="00FE2B85"/>
    <w:rsid w:val="00FE40C2"/>
    <w:rsid w:val="00FE6615"/>
    <w:rsid w:val="00FF10CC"/>
    <w:rsid w:val="02DC3460"/>
    <w:rsid w:val="05B04539"/>
    <w:rsid w:val="06349CC9"/>
    <w:rsid w:val="0D6252D3"/>
    <w:rsid w:val="108D9136"/>
    <w:rsid w:val="14DE57C6"/>
    <w:rsid w:val="14EFA146"/>
    <w:rsid w:val="19432291"/>
    <w:rsid w:val="1A85254A"/>
    <w:rsid w:val="1ACAE021"/>
    <w:rsid w:val="1B647320"/>
    <w:rsid w:val="1C7D7E10"/>
    <w:rsid w:val="1D11DCA6"/>
    <w:rsid w:val="1F859C75"/>
    <w:rsid w:val="22D417E1"/>
    <w:rsid w:val="245AD486"/>
    <w:rsid w:val="266B333D"/>
    <w:rsid w:val="27D9A3BA"/>
    <w:rsid w:val="2AF52C2C"/>
    <w:rsid w:val="2BC57C4A"/>
    <w:rsid w:val="2CB2A6BD"/>
    <w:rsid w:val="2E14D825"/>
    <w:rsid w:val="2E90EC3A"/>
    <w:rsid w:val="342B3125"/>
    <w:rsid w:val="3583488C"/>
    <w:rsid w:val="35D1FD0E"/>
    <w:rsid w:val="3B67EBBF"/>
    <w:rsid w:val="3F977031"/>
    <w:rsid w:val="3FAC5A3A"/>
    <w:rsid w:val="419F1CA8"/>
    <w:rsid w:val="41ACAFF0"/>
    <w:rsid w:val="41BB1C73"/>
    <w:rsid w:val="42988637"/>
    <w:rsid w:val="45DB5BC0"/>
    <w:rsid w:val="48A999EB"/>
    <w:rsid w:val="4A52805A"/>
    <w:rsid w:val="4FBE984B"/>
    <w:rsid w:val="509314C9"/>
    <w:rsid w:val="52B10780"/>
    <w:rsid w:val="54B8F59F"/>
    <w:rsid w:val="5639F980"/>
    <w:rsid w:val="574EC9AF"/>
    <w:rsid w:val="57E21998"/>
    <w:rsid w:val="58514E30"/>
    <w:rsid w:val="5C7ECB73"/>
    <w:rsid w:val="61F4EA38"/>
    <w:rsid w:val="62144328"/>
    <w:rsid w:val="631DB5E2"/>
    <w:rsid w:val="750CA016"/>
    <w:rsid w:val="7B04D54E"/>
    <w:rsid w:val="7C7A3490"/>
    <w:rsid w:val="7DD933CE"/>
    <w:rsid w:val="7ED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6208F"/>
  <w15:chartTrackingRefBased/>
  <w15:docId w15:val="{951130A6-4FCE-46E9-8F94-89895CAA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aps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7A1"/>
    <w:pPr>
      <w:spacing w:line="240" w:lineRule="auto"/>
      <w:jc w:val="both"/>
    </w:pPr>
    <w:rPr>
      <w:rFonts w:ascii="Segoe UI" w:hAnsi="Segoe UI"/>
      <w:caps w:val="0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C17"/>
    <w:pPr>
      <w:keepNext/>
      <w:keepLines/>
      <w:numPr>
        <w:numId w:val="3"/>
      </w:numPr>
      <w:spacing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F4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F4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96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pt-A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6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pt-A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6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val="pt-A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6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pt-A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6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A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6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A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17"/>
    <w:rPr>
      <w:rFonts w:ascii="Segoe UI" w:eastAsiaTheme="majorEastAsia" w:hAnsi="Segoe UI" w:cstheme="majorBidi"/>
      <w:b/>
      <w:caps w:val="0"/>
      <w:sz w:val="24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06F49"/>
    <w:rPr>
      <w:rFonts w:ascii="Times New Roman" w:eastAsiaTheme="majorEastAsia" w:hAnsi="Times New Roman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07E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E4"/>
    <w:rPr>
      <w:rFonts w:ascii="Segoe UI" w:eastAsiaTheme="majorEastAsia" w:hAnsi="Segoe UI" w:cstheme="majorBidi"/>
      <w:b/>
      <w:caps w:val="0"/>
      <w:spacing w:val="-10"/>
      <w:kern w:val="28"/>
      <w:sz w:val="24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B7241A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SemPargrafo">
    <w:name w:val="Sem Parágrafo"/>
    <w:basedOn w:val="Normal"/>
    <w:next w:val="Normal"/>
    <w:link w:val="SemPargrafoChar"/>
    <w:qFormat/>
    <w:rsid w:val="00606F49"/>
    <w:pPr>
      <w:jc w:val="left"/>
    </w:pPr>
    <w:rPr>
      <w:bCs/>
    </w:rPr>
  </w:style>
  <w:style w:type="character" w:customStyle="1" w:styleId="SemPargrafoChar">
    <w:name w:val="Sem Parágrafo Char"/>
    <w:basedOn w:val="DefaultParagraphFont"/>
    <w:link w:val="SemPargrafo"/>
    <w:rsid w:val="00606F49"/>
    <w:rPr>
      <w:rFonts w:ascii="Times New Roman" w:hAnsi="Times New Roman"/>
      <w:bCs/>
      <w:sz w:val="24"/>
      <w:lang w:val="pt-AO"/>
    </w:rPr>
  </w:style>
  <w:style w:type="paragraph" w:customStyle="1" w:styleId="Imagem">
    <w:name w:val="Imagem"/>
    <w:basedOn w:val="Normal"/>
    <w:link w:val="ImagemChar"/>
    <w:qFormat/>
    <w:rsid w:val="00606F49"/>
    <w:pPr>
      <w:jc w:val="center"/>
    </w:pPr>
    <w:rPr>
      <w:noProof/>
    </w:rPr>
  </w:style>
  <w:style w:type="character" w:customStyle="1" w:styleId="ImagemChar">
    <w:name w:val="Imagem Char"/>
    <w:basedOn w:val="DefaultParagraphFont"/>
    <w:link w:val="Imagem"/>
    <w:rsid w:val="00606F49"/>
    <w:rPr>
      <w:rFonts w:ascii="Times New Roman" w:hAnsi="Times New Roman"/>
      <w:noProof/>
      <w:sz w:val="24"/>
    </w:rPr>
  </w:style>
  <w:style w:type="paragraph" w:styleId="ListParagraph">
    <w:name w:val="List Paragraph"/>
    <w:basedOn w:val="Normal"/>
    <w:uiPriority w:val="34"/>
    <w:qFormat/>
    <w:rsid w:val="007173C5"/>
    <w:pPr>
      <w:ind w:left="720"/>
      <w:contextualSpacing/>
    </w:pPr>
  </w:style>
  <w:style w:type="table" w:styleId="TableGrid">
    <w:name w:val="Table Grid"/>
    <w:basedOn w:val="TableNormal"/>
    <w:uiPriority w:val="39"/>
    <w:rsid w:val="00CB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F8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0F85"/>
    <w:rPr>
      <w:rFonts w:ascii="Segoe UI" w:hAnsi="Segoe UI"/>
      <w:caps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CB0F8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0F85"/>
    <w:rPr>
      <w:rFonts w:ascii="Segoe UI" w:hAnsi="Segoe UI"/>
      <w:caps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74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4B6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4B6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AO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3748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59F5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F59F5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F59F5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F59F5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F59F5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F59F5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F59F5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A506E3"/>
  </w:style>
  <w:style w:type="character" w:customStyle="1" w:styleId="Heading4Char">
    <w:name w:val="Heading 4 Char"/>
    <w:basedOn w:val="DefaultParagraphFont"/>
    <w:link w:val="Heading4"/>
    <w:uiPriority w:val="9"/>
    <w:rsid w:val="00501965"/>
    <w:rPr>
      <w:rFonts w:asciiTheme="majorHAnsi" w:eastAsiaTheme="majorEastAsia" w:hAnsiTheme="majorHAnsi" w:cstheme="majorBidi"/>
      <w:i/>
      <w:iCs/>
      <w:caps w:val="0"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65"/>
    <w:rPr>
      <w:rFonts w:asciiTheme="majorHAnsi" w:eastAsiaTheme="majorEastAsia" w:hAnsiTheme="majorHAnsi" w:cstheme="majorBidi"/>
      <w:caps w:val="0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65"/>
    <w:rPr>
      <w:rFonts w:asciiTheme="majorHAnsi" w:eastAsiaTheme="majorEastAsia" w:hAnsiTheme="majorHAnsi" w:cstheme="majorBidi"/>
      <w:caps w:val="0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65"/>
    <w:rPr>
      <w:rFonts w:asciiTheme="majorHAnsi" w:eastAsiaTheme="majorEastAsia" w:hAnsiTheme="majorHAnsi" w:cstheme="majorBidi"/>
      <w:i/>
      <w:iCs/>
      <w:caps w:val="0"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65"/>
    <w:rPr>
      <w:rFonts w:asciiTheme="majorHAnsi" w:eastAsiaTheme="majorEastAsia" w:hAnsiTheme="majorHAnsi" w:cstheme="majorBidi"/>
      <w:caps w:val="0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65"/>
    <w:rPr>
      <w:rFonts w:asciiTheme="majorHAnsi" w:eastAsiaTheme="majorEastAsia" w:hAnsiTheme="majorHAnsi" w:cstheme="majorBidi"/>
      <w:i/>
      <w:iCs/>
      <w:caps w:val="0"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01965"/>
    <w:pPr>
      <w:spacing w:before="240" w:after="200"/>
      <w:jc w:val="center"/>
    </w:pPr>
    <w:rPr>
      <w:i/>
      <w:iCs/>
      <w:sz w:val="20"/>
      <w:szCs w:val="18"/>
      <w:lang w:val="pt-AO"/>
    </w:rPr>
  </w:style>
  <w:style w:type="character" w:customStyle="1" w:styleId="CaptionChar">
    <w:name w:val="Caption Char"/>
    <w:basedOn w:val="DefaultParagraphFont"/>
    <w:link w:val="Caption"/>
    <w:uiPriority w:val="35"/>
    <w:rsid w:val="00501965"/>
    <w:rPr>
      <w:rFonts w:ascii="Segoe UI" w:hAnsi="Segoe UI"/>
      <w:i/>
      <w:iCs/>
      <w:caps w:val="0"/>
      <w:sz w:val="20"/>
      <w:szCs w:val="18"/>
    </w:rPr>
  </w:style>
  <w:style w:type="table" w:styleId="GridTable4-Accent3">
    <w:name w:val="Grid Table 4 Accent 3"/>
    <w:basedOn w:val="TableNormal"/>
    <w:uiPriority w:val="49"/>
    <w:rsid w:val="005019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FB1B5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531F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atex-mathml">
    <w:name w:val="katex-mathml"/>
    <w:basedOn w:val="DefaultParagraphFont"/>
    <w:rsid w:val="00D03692"/>
  </w:style>
  <w:style w:type="character" w:customStyle="1" w:styleId="mord">
    <w:name w:val="mord"/>
    <w:basedOn w:val="DefaultParagraphFont"/>
    <w:rsid w:val="00D03692"/>
  </w:style>
  <w:style w:type="character" w:customStyle="1" w:styleId="vlist-s">
    <w:name w:val="vlist-s"/>
    <w:basedOn w:val="DefaultParagraphFont"/>
    <w:rsid w:val="00D03692"/>
  </w:style>
  <w:style w:type="character" w:customStyle="1" w:styleId="mrel">
    <w:name w:val="mrel"/>
    <w:basedOn w:val="DefaultParagraphFont"/>
    <w:rsid w:val="00D03692"/>
  </w:style>
  <w:style w:type="character" w:customStyle="1" w:styleId="mbin">
    <w:name w:val="mbin"/>
    <w:basedOn w:val="DefaultParagraphFont"/>
    <w:rsid w:val="00D03692"/>
  </w:style>
  <w:style w:type="character" w:styleId="PlaceholderText">
    <w:name w:val="Placeholder Text"/>
    <w:basedOn w:val="DefaultParagraphFont"/>
    <w:uiPriority w:val="99"/>
    <w:semiHidden/>
    <w:rsid w:val="00D03692"/>
    <w:rPr>
      <w:color w:val="666666"/>
    </w:rPr>
  </w:style>
  <w:style w:type="table" w:styleId="PlainTable4">
    <w:name w:val="Plain Table 4"/>
    <w:basedOn w:val="TableNormal"/>
    <w:uiPriority w:val="44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33A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33A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space">
    <w:name w:val="mspace"/>
    <w:basedOn w:val="DefaultParagraphFont"/>
    <w:rsid w:val="00124379"/>
  </w:style>
  <w:style w:type="character" w:customStyle="1" w:styleId="mpunct">
    <w:name w:val="mpunct"/>
    <w:basedOn w:val="DefaultParagraphFont"/>
    <w:rsid w:val="00BD3B7C"/>
  </w:style>
  <w:style w:type="table" w:styleId="GridTable1Light-Accent3">
    <w:name w:val="Grid Table 1 Light Accent 3"/>
    <w:basedOn w:val="TableNormal"/>
    <w:uiPriority w:val="46"/>
    <w:rsid w:val="0054556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351FD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AO" w:eastAsia="pt-AO"/>
      <w14:ligatures w14:val="none"/>
    </w:rPr>
  </w:style>
  <w:style w:type="character" w:styleId="Strong">
    <w:name w:val="Strong"/>
    <w:basedOn w:val="DefaultParagraphFont"/>
    <w:uiPriority w:val="22"/>
    <w:qFormat/>
    <w:rsid w:val="00351F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5312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microsoft.com/office/2020/10/relationships/intelligence" Target="intelligence2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ocuments\Custom%20Office%20Templates\Relat&#243;rio%20de%20Program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D7BA3981B493AA98A54DAA77E2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CF076-2C04-498A-9FEF-F3BEC5402454}"/>
      </w:docPartPr>
      <w:docPartBody>
        <w:p w:rsidR="00860D19" w:rsidRDefault="00000000">
          <w:pPr>
            <w:pStyle w:val="39ED7BA3981B493AA98A54DAA77E22DA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100E13F91FB6410699214FCAE5D26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B331-3795-49C0-B967-0A6EB5FCE926}"/>
      </w:docPartPr>
      <w:docPartBody>
        <w:p w:rsidR="00860D19" w:rsidRDefault="00000000">
          <w:pPr>
            <w:pStyle w:val="100E13F91FB6410699214FCAE5D263C6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053C827AE19946339D0A019153BE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BE8F-B347-4264-9489-49C411850E18}"/>
      </w:docPartPr>
      <w:docPartBody>
        <w:p w:rsidR="00860D19" w:rsidRDefault="00000000">
          <w:pPr>
            <w:pStyle w:val="053C827AE19946339D0A019153BE68F5"/>
          </w:pPr>
          <w:r w:rsidRPr="004739CC">
            <w:rPr>
              <w:rStyle w:val="PlaceholderText"/>
            </w:rPr>
            <w:t>[Company Phone]</w:t>
          </w:r>
        </w:p>
      </w:docPartBody>
    </w:docPart>
    <w:docPart>
      <w:docPartPr>
        <w:name w:val="C5B1542374B94F3EB5BD5F65CFD23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9BCBF-B36A-490D-A2E8-72B49C37A6BB}"/>
      </w:docPartPr>
      <w:docPartBody>
        <w:p w:rsidR="00860D19" w:rsidRDefault="00000000">
          <w:pPr>
            <w:pStyle w:val="C5B1542374B94F3EB5BD5F65CFD235D7"/>
          </w:pPr>
          <w:r w:rsidRPr="004739CC">
            <w:rPr>
              <w:rStyle w:val="PlaceholderText"/>
            </w:rPr>
            <w:t>[Company]</w:t>
          </w:r>
        </w:p>
      </w:docPartBody>
    </w:docPart>
    <w:docPart>
      <w:docPartPr>
        <w:name w:val="B4E4130F954B4DF5808BEECBA9CBE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AAB7F-BC94-4613-B861-EE46095B00F4}"/>
      </w:docPartPr>
      <w:docPartBody>
        <w:p w:rsidR="00860D19" w:rsidRDefault="00000000">
          <w:pPr>
            <w:pStyle w:val="B4E4130F954B4DF5808BEECBA9CBE6DF"/>
          </w:pPr>
          <w:r w:rsidRPr="004739CC">
            <w:rPr>
              <w:rStyle w:val="PlaceholderText"/>
            </w:rP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5"/>
    <w:rsid w:val="0009565B"/>
    <w:rsid w:val="00542545"/>
    <w:rsid w:val="006D5948"/>
    <w:rsid w:val="00860D19"/>
    <w:rsid w:val="0095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AO" w:eastAsia="pt-A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39ED7BA3981B493AA98A54DAA77E22DA">
    <w:name w:val="39ED7BA3981B493AA98A54DAA77E22DA"/>
  </w:style>
  <w:style w:type="paragraph" w:customStyle="1" w:styleId="100E13F91FB6410699214FCAE5D263C6">
    <w:name w:val="100E13F91FB6410699214FCAE5D263C6"/>
  </w:style>
  <w:style w:type="paragraph" w:customStyle="1" w:styleId="053C827AE19946339D0A019153BE68F5">
    <w:name w:val="053C827AE19946339D0A019153BE68F5"/>
  </w:style>
  <w:style w:type="paragraph" w:customStyle="1" w:styleId="C5B1542374B94F3EB5BD5F65CFD235D7">
    <w:name w:val="C5B1542374B94F3EB5BD5F65CFD235D7"/>
  </w:style>
  <w:style w:type="paragraph" w:customStyle="1" w:styleId="B4E4130F954B4DF5808BEECBA9CBE6DF">
    <w:name w:val="B4E4130F954B4DF5808BEECBA9CBE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AV. Luanda Sul, Rua Lateral Via S10, Talatona – Município do Belas – Luanda/Angola</CompanyAddress>
  <CompanyPhone>+244 226 430 334/+244 226 430 330</CompanyPhone>
  <CompanyFax/>
  <CompanyEmail>geral@isptec.co.ao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85D827-80FB-4D1A-9BB0-B1E70BB4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Programação</Template>
  <TotalTime>80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PLATAFORMA DE COMUNICAÇÃO</vt:lpstr>
      <vt:lpstr>RESUMO</vt:lpstr>
      <vt:lpstr>LISTA DE FIGURAS</vt:lpstr>
      <vt:lpstr>LISTA DE TABELAS</vt:lpstr>
      <vt:lpstr>&lt;SUMÁRIO</vt:lpstr>
      <vt:lpstr>INTRODUÇÃO</vt:lpstr>
      <vt:lpstr>OBJECTIVOS</vt:lpstr>
      <vt:lpstr>METODOLOGIA</vt:lpstr>
      <vt:lpstr>    Divisão do trabalho</vt:lpstr>
      <vt:lpstr>    Estruturas de dados</vt:lpstr>
      <vt:lpstr>    Bibliotecas</vt:lpstr>
      <vt:lpstr>    Inovação</vt:lpstr>
      <vt:lpstr>CONCLUSÃO</vt:lpstr>
      <vt:lpstr>BIBLIOGRAFIA</vt:lpstr>
    </vt:vector>
  </TitlesOfParts>
  <Company>INSTITUTO SUPERIOR POLITÉCNICO DE TECNOLOGIAS E CIÊNCIAS</Company>
  <LinksUpToDate>false</LinksUpToDate>
  <CharactersWithSpaces>2962</CharactersWithSpaces>
  <SharedDoc>false</SharedDoc>
  <HyperlinkBase>https://github.com/SW-Wanted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COMUNICAÇÃO</dc:title>
  <dc:subject>Física Geral</dc:subject>
  <dc:creator>EMANUEL CARNEIRO DOS SANTOS</dc:creator>
  <cp:keywords/>
  <dc:description/>
  <cp:lastModifiedBy>Emanuel dos Santos</cp:lastModifiedBy>
  <cp:revision>3</cp:revision>
  <cp:lastPrinted>2025-06-20T22:29:00Z</cp:lastPrinted>
  <dcterms:created xsi:type="dcterms:W3CDTF">2025-07-02T23:00:00Z</dcterms:created>
  <dcterms:modified xsi:type="dcterms:W3CDTF">2025-07-05T02:30:00Z</dcterms:modified>
  <cp:category>Laboratório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+244933363523</vt:lpwstr>
  </property>
</Properties>
</file>