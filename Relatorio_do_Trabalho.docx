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684C" w14:textId="77777777" w:rsidR="007173C5" w:rsidRDefault="007173C5" w:rsidP="007173C5">
      <w:pPr>
        <w:jc w:val="center"/>
      </w:pPr>
      <w:r>
        <w:rPr>
          <w:noProof/>
        </w:rPr>
        <w:drawing>
          <wp:inline distT="0" distB="0" distL="0" distR="0" wp14:anchorId="78B8023E" wp14:editId="463AEC99">
            <wp:extent cx="1362075" cy="561975"/>
            <wp:effectExtent l="0" t="0" r="0" b="3175"/>
            <wp:docPr id="6029091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9102" name="Imagem 602909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Company"/>
        <w:tag w:val=""/>
        <w:id w:val="-101342037"/>
        <w:placeholder>
          <w:docPart w:val="39ED7BA3981B493AA98A54DAA77E22D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3B6CF46" w14:textId="77777777" w:rsidR="007173C5" w:rsidRDefault="007173C5" w:rsidP="0049664A">
          <w:pPr>
            <w:jc w:val="center"/>
          </w:pPr>
          <w:r>
            <w:t xml:space="preserve">INSTITUTO </w:t>
          </w:r>
          <w:r w:rsidRPr="007173C5">
            <w:t xml:space="preserve">SUPERIOR </w:t>
          </w:r>
          <w:r>
            <w:t>POLITÉCNICO DE TECNOLOGIAS E CIÊNCIAS</w:t>
          </w:r>
        </w:p>
      </w:sdtContent>
    </w:sdt>
    <w:p w14:paraId="273A9BF4" w14:textId="77777777" w:rsidR="0049664A" w:rsidRDefault="0049664A" w:rsidP="0049664A">
      <w:pPr>
        <w:jc w:val="center"/>
      </w:pPr>
      <w:r>
        <w:t>DEPARTAMENTO DE ENGENHARIAS E TECNOLOGIAS</w:t>
      </w:r>
    </w:p>
    <w:p w14:paraId="0E7DAC38" w14:textId="77777777" w:rsidR="0049664A" w:rsidRDefault="0049664A" w:rsidP="0049664A">
      <w:pPr>
        <w:jc w:val="center"/>
      </w:pPr>
      <w:r>
        <w:t>CURSO DE ENGENHARIA INFORMÁTICA</w:t>
      </w:r>
    </w:p>
    <w:p w14:paraId="0644AC40" w14:textId="77777777" w:rsidR="007173C5" w:rsidRDefault="007173C5" w:rsidP="007173C5">
      <w:pPr>
        <w:jc w:val="center"/>
      </w:pPr>
    </w:p>
    <w:p w14:paraId="5F004491" w14:textId="77777777" w:rsidR="00A707A1" w:rsidRDefault="00A707A1" w:rsidP="007173C5">
      <w:pPr>
        <w:jc w:val="center"/>
      </w:pPr>
    </w:p>
    <w:p w14:paraId="68412B22" w14:textId="77777777" w:rsidR="00A707A1" w:rsidRDefault="00A707A1" w:rsidP="00A707A1">
      <w:pPr>
        <w:jc w:val="center"/>
      </w:pPr>
      <w:r>
        <w:t>ABEL NKELE CANAS</w:t>
      </w:r>
    </w:p>
    <w:p w14:paraId="1390C6CE" w14:textId="355CFF37" w:rsidR="00D30B2D" w:rsidRDefault="00A707A1" w:rsidP="00A707A1">
      <w:pPr>
        <w:jc w:val="center"/>
      </w:pPr>
      <w:r>
        <w:t>CARLOS NEVES TCHÍPIA</w:t>
      </w:r>
    </w:p>
    <w:p w14:paraId="34277F1D" w14:textId="77777777" w:rsidR="00A42C84" w:rsidRDefault="00000000" w:rsidP="00D30B2D">
      <w:pPr>
        <w:jc w:val="center"/>
      </w:pPr>
      <w:fldSimple w:instr=" AUTHOR  &quot;EMANUEL CARNEIRO DOS SANTOS&quot; \* Upper  \* MERGEFORMAT ">
        <w:r w:rsidR="00A707A1">
          <w:rPr>
            <w:noProof/>
          </w:rPr>
          <w:t>EMANUEL CARNEIRO DOS SANTOS</w:t>
        </w:r>
      </w:fldSimple>
    </w:p>
    <w:p w14:paraId="6A4450CD" w14:textId="77777777" w:rsidR="00D30B2D" w:rsidRDefault="00D30B2D" w:rsidP="00D30B2D">
      <w:pPr>
        <w:jc w:val="center"/>
      </w:pPr>
    </w:p>
    <w:p w14:paraId="59DCBD6F" w14:textId="77777777" w:rsidR="00D207E4" w:rsidRDefault="00D207E4" w:rsidP="00D30B2D">
      <w:pPr>
        <w:jc w:val="center"/>
      </w:pPr>
    </w:p>
    <w:p w14:paraId="045C39EC" w14:textId="77777777" w:rsidR="00D207E4" w:rsidRDefault="00D207E4" w:rsidP="00D30B2D">
      <w:pPr>
        <w:jc w:val="center"/>
      </w:pPr>
    </w:p>
    <w:p w14:paraId="6126CA1B" w14:textId="6C1B7290" w:rsidR="00A42C84" w:rsidRPr="00845C17" w:rsidRDefault="00000000" w:rsidP="00D207E4">
      <w:pPr>
        <w:pStyle w:val="Title"/>
        <w:rPr>
          <w:lang w:val="pt-AO"/>
        </w:rPr>
      </w:pPr>
      <w:fldSimple w:instr=" TITLE  \* Upper  \* MERGEFORMAT ">
        <w:r w:rsidR="00342CC9">
          <w:t>PROCESSAMENTO DE SALÁRIOS</w:t>
        </w:r>
      </w:fldSimple>
    </w:p>
    <w:p w14:paraId="28245091" w14:textId="77777777" w:rsidR="008C442A" w:rsidRDefault="008C442A" w:rsidP="0057022D">
      <w:pPr>
        <w:tabs>
          <w:tab w:val="center" w:pos="4535"/>
        </w:tabs>
      </w:pPr>
    </w:p>
    <w:p w14:paraId="14338D97" w14:textId="77777777" w:rsidR="00825A36" w:rsidRPr="00825A36" w:rsidRDefault="00825A36" w:rsidP="00825A36"/>
    <w:p w14:paraId="18CB9534" w14:textId="77777777" w:rsidR="00825A36" w:rsidRPr="00825A36" w:rsidRDefault="00825A36" w:rsidP="00825A36"/>
    <w:p w14:paraId="552799F8" w14:textId="77777777" w:rsidR="00F076B9" w:rsidRDefault="00F076B9">
      <w:pPr>
        <w:spacing w:line="259" w:lineRule="auto"/>
        <w:jc w:val="left"/>
      </w:pPr>
      <w:r>
        <w:br w:type="page"/>
      </w:r>
    </w:p>
    <w:p w14:paraId="6B4AB421" w14:textId="77777777" w:rsidR="00F076B9" w:rsidRDefault="00F076B9" w:rsidP="003D6FDE">
      <w:pPr>
        <w:jc w:val="center"/>
      </w:pPr>
      <w:r>
        <w:rPr>
          <w:noProof/>
        </w:rPr>
        <w:lastRenderedPageBreak/>
        <w:drawing>
          <wp:inline distT="0" distB="0" distL="0" distR="0" wp14:anchorId="5D938EF5" wp14:editId="00E043FF">
            <wp:extent cx="1362075" cy="561975"/>
            <wp:effectExtent l="0" t="0" r="0" b="3175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9102" name="Imagem 602909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Company"/>
        <w:tag w:val=""/>
        <w:id w:val="-876538168"/>
        <w:placeholder>
          <w:docPart w:val="100E13F91FB6410699214FCAE5D263C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2BED4B8D" w14:textId="77777777" w:rsidR="003D6FDE" w:rsidRDefault="003D6FDE" w:rsidP="003D6FDE">
          <w:pPr>
            <w:jc w:val="center"/>
          </w:pPr>
          <w:r>
            <w:t xml:space="preserve">INSTITUTO </w:t>
          </w:r>
          <w:r w:rsidRPr="007173C5">
            <w:t xml:space="preserve">SUPERIOR </w:t>
          </w:r>
          <w:r>
            <w:t>POLITÉCNICO DE TECNOLOGIAS E CIÊNCIAS</w:t>
          </w:r>
        </w:p>
      </w:sdtContent>
    </w:sdt>
    <w:p w14:paraId="497839E9" w14:textId="77777777" w:rsidR="00D62533" w:rsidRDefault="00D62533" w:rsidP="00D62533">
      <w:pPr>
        <w:jc w:val="center"/>
      </w:pPr>
      <w:r>
        <w:t>DEPARTAMENTO DE ENGENHARIAS E TECNOLOGIAS</w:t>
      </w:r>
    </w:p>
    <w:p w14:paraId="245289BF" w14:textId="77777777" w:rsidR="003D6FDE" w:rsidRDefault="003D6FDE" w:rsidP="003D6FDE">
      <w:pPr>
        <w:jc w:val="center"/>
      </w:pPr>
      <w:r>
        <w:t>CURSO DE ENGENHARIA INFORMÁTICA</w:t>
      </w:r>
    </w:p>
    <w:p w14:paraId="0D7B1FA9" w14:textId="77777777" w:rsidR="003D6FDE" w:rsidRDefault="003D6FDE" w:rsidP="003D6FDE">
      <w:pPr>
        <w:jc w:val="center"/>
      </w:pPr>
    </w:p>
    <w:p w14:paraId="477A3D82" w14:textId="541D10B8" w:rsidR="003D6FDE" w:rsidRDefault="003D6FDE" w:rsidP="003D6FDE">
      <w:pPr>
        <w:jc w:val="center"/>
      </w:pPr>
    </w:p>
    <w:p w14:paraId="6A03E5C9" w14:textId="10054998" w:rsidR="00A707A1" w:rsidRDefault="00A707A1" w:rsidP="003D6FDE">
      <w:pPr>
        <w:jc w:val="center"/>
      </w:pPr>
      <w:r>
        <w:t>ABEL NKELE CANAS</w:t>
      </w:r>
    </w:p>
    <w:p w14:paraId="2F710779" w14:textId="293B874C" w:rsidR="00A707A1" w:rsidRDefault="00A707A1" w:rsidP="003D6FDE">
      <w:pPr>
        <w:jc w:val="center"/>
      </w:pPr>
      <w:r>
        <w:t>CARLOS NEVES TCHÍPIA</w:t>
      </w:r>
    </w:p>
    <w:p w14:paraId="37967706" w14:textId="77777777" w:rsidR="00D62533" w:rsidRDefault="00000000" w:rsidP="00D62533">
      <w:pPr>
        <w:jc w:val="center"/>
        <w:rPr>
          <w:noProof/>
        </w:rPr>
      </w:pPr>
      <w:fldSimple w:instr=" AUTHOR  &quot;EMANUEL CARNEIRO DOS SANTOS&quot; \* Upper  \* MERGEFORMAT ">
        <w:r w:rsidR="00A707A1">
          <w:rPr>
            <w:noProof/>
          </w:rPr>
          <w:t>EMANUEL CARNEIRO DOS SANTOS</w:t>
        </w:r>
      </w:fldSimple>
    </w:p>
    <w:p w14:paraId="70277D44" w14:textId="77777777" w:rsidR="00A707A1" w:rsidRDefault="00A707A1" w:rsidP="00D62533">
      <w:pPr>
        <w:jc w:val="center"/>
      </w:pPr>
    </w:p>
    <w:p w14:paraId="2260F002" w14:textId="77777777" w:rsidR="003D6FDE" w:rsidRDefault="003D6FDE" w:rsidP="003D6FDE">
      <w:pPr>
        <w:jc w:val="center"/>
      </w:pPr>
    </w:p>
    <w:p w14:paraId="7BE4337F" w14:textId="77777777" w:rsidR="003D6FDE" w:rsidRDefault="003D6FDE" w:rsidP="003D6FDE">
      <w:pPr>
        <w:jc w:val="center"/>
      </w:pPr>
    </w:p>
    <w:p w14:paraId="7C9886DE" w14:textId="51802C77" w:rsidR="00D62533" w:rsidRDefault="00000000" w:rsidP="00D62533">
      <w:pPr>
        <w:pStyle w:val="Title"/>
      </w:pPr>
      <w:fldSimple w:instr=" TITLE  \* Upper  \* MERGEFORMAT ">
        <w:r w:rsidR="00342CC9">
          <w:t>PROCESSAMENTO DE SALÁRIOS</w:t>
        </w:r>
      </w:fldSimple>
    </w:p>
    <w:p w14:paraId="027AFD0C" w14:textId="77777777" w:rsidR="0006126E" w:rsidRDefault="0006126E" w:rsidP="0006126E"/>
    <w:p w14:paraId="434A555B" w14:textId="77777777" w:rsidR="00E85F7C" w:rsidRDefault="00E85F7C" w:rsidP="0006126E"/>
    <w:p w14:paraId="15B94D0B" w14:textId="77777777" w:rsidR="008536A4" w:rsidRDefault="008536A4" w:rsidP="0006126E"/>
    <w:p w14:paraId="00CD6655" w14:textId="1139C876" w:rsidR="0006126E" w:rsidRDefault="0006126E" w:rsidP="00EA5D15">
      <w:pPr>
        <w:ind w:left="3345"/>
      </w:pPr>
      <w:r w:rsidRPr="0006126E">
        <w:t xml:space="preserve">Relatório apresentado à disciplina de </w:t>
      </w:r>
      <w:r w:rsidR="002A69B7">
        <w:t xml:space="preserve">Programação </w:t>
      </w:r>
      <w:r w:rsidR="00845C17">
        <w:t>II</w:t>
      </w:r>
      <w:r w:rsidRPr="0006126E">
        <w:t xml:space="preserve"> </w:t>
      </w:r>
      <w:r w:rsidR="002B0CBE">
        <w:t xml:space="preserve">pelo Grupo </w:t>
      </w:r>
      <w:r w:rsidR="00845C17">
        <w:t>nº 4</w:t>
      </w:r>
      <w:r w:rsidR="002B0CBE">
        <w:t xml:space="preserve"> </w:t>
      </w:r>
      <w:r w:rsidR="00AC07F1">
        <w:t xml:space="preserve">da turma </w:t>
      </w:r>
      <w:r w:rsidR="00845C17">
        <w:t>EIN4_T3</w:t>
      </w:r>
      <w:r w:rsidR="002B0CBE">
        <w:t xml:space="preserve"> </w:t>
      </w:r>
      <w:r w:rsidRPr="0006126E">
        <w:t>do curso</w:t>
      </w:r>
      <w:r w:rsidR="00D62533">
        <w:t xml:space="preserve"> de </w:t>
      </w:r>
      <w:r w:rsidR="00845C17">
        <w:t>Engenharia Informática</w:t>
      </w:r>
      <w:r w:rsidRPr="0006126E">
        <w:t xml:space="preserve"> do ISPTEC, como requisito parcial para avaliação </w:t>
      </w:r>
      <w:r w:rsidR="00845C17">
        <w:t>do projecto</w:t>
      </w:r>
      <w:r w:rsidRPr="0006126E">
        <w:t>.</w:t>
      </w:r>
    </w:p>
    <w:p w14:paraId="62DB7B5B" w14:textId="37D59E31" w:rsidR="00825A36" w:rsidRPr="00825A36" w:rsidRDefault="000439D1" w:rsidP="00EA5D15">
      <w:pPr>
        <w:ind w:left="3345"/>
      </w:pPr>
      <w:r>
        <w:t>Docente</w:t>
      </w:r>
      <w:r w:rsidR="00963E8A">
        <w:t xml:space="preserve">: </w:t>
      </w:r>
      <w:r w:rsidR="00845C17">
        <w:t>Sílvia</w:t>
      </w:r>
      <w:r w:rsidR="00A707A1">
        <w:t xml:space="preserve"> </w:t>
      </w:r>
      <w:r w:rsidR="00EA5D15">
        <w:t xml:space="preserve">da Conceição </w:t>
      </w:r>
      <w:r w:rsidR="00845C17">
        <w:t xml:space="preserve">Veloso </w:t>
      </w:r>
      <w:r w:rsidR="00EA5D15">
        <w:t xml:space="preserve">de Castro </w:t>
      </w:r>
      <w:r w:rsidR="00845C17">
        <w:t>António</w:t>
      </w:r>
    </w:p>
    <w:p w14:paraId="19183FE8" w14:textId="77777777" w:rsidR="00825A36" w:rsidRPr="00825A36" w:rsidRDefault="00825A36" w:rsidP="00825A36"/>
    <w:p w14:paraId="52587129" w14:textId="77777777" w:rsidR="00825A36" w:rsidRPr="00825A36" w:rsidRDefault="00825A36" w:rsidP="00825A36">
      <w:pPr>
        <w:tabs>
          <w:tab w:val="center" w:pos="4535"/>
        </w:tabs>
        <w:sectPr w:rsidR="00825A36" w:rsidRPr="00825A36" w:rsidSect="00D30B2D">
          <w:headerReference w:type="default" r:id="rId10"/>
          <w:footerReference w:type="default" r:id="rId11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</w:p>
    <w:p w14:paraId="25FA0F7B" w14:textId="77777777" w:rsidR="006F19EF" w:rsidRPr="000B6D17" w:rsidRDefault="006F19EF" w:rsidP="00845C17">
      <w:pPr>
        <w:pStyle w:val="Heading1"/>
        <w:numPr>
          <w:ilvl w:val="0"/>
          <w:numId w:val="0"/>
        </w:numPr>
      </w:pPr>
      <w:bookmarkStart w:id="0" w:name="_Toc202743929"/>
      <w:bookmarkStart w:id="1" w:name="_Toc202743981"/>
      <w:r w:rsidRPr="000B6D17">
        <w:t>RESUMO</w:t>
      </w:r>
      <w:bookmarkEnd w:id="0"/>
      <w:bookmarkEnd w:id="1"/>
    </w:p>
    <w:p w14:paraId="38D63E04" w14:textId="0D545420" w:rsidR="002059A3" w:rsidRPr="002059A3" w:rsidRDefault="00EA5D15" w:rsidP="006F19EF">
      <w:pPr>
        <w:rPr>
          <w:lang w:val="pt-BR"/>
        </w:rPr>
      </w:pPr>
      <w:r w:rsidRPr="00EA5D15">
        <w:t>O presente relatório descreve o desenvolvimento de um sistema de processamento de salários, elaborado no âmbito da disciplina de Programação II, do curso de Engenharia Informática. O sistema foi implementado em Java com o objetivo de simular as operações essenciais de um departamento de recursos humanos, incluindo o cadastro e gestão de colaboradores, definição de funções com salário base e bónus, cálculo automático de salário bruto, descontos fiscais (IRT e INSS) e salário líquido. Além disso, permite a emissão de holerites e a exportação de relatórios</w:t>
      </w:r>
      <w:r>
        <w:t xml:space="preserve"> como também a importação e exportação de colaboradores e funções para o cadastro</w:t>
      </w:r>
      <w:r w:rsidRPr="00EA5D15">
        <w:t xml:space="preserve">. A aplicação foi estruturada com base em princípios de modularidade, utilizando validação rigorosa de entradas e regras de negócio reais. </w:t>
      </w:r>
    </w:p>
    <w:p w14:paraId="0E16006A" w14:textId="346E4ABC" w:rsidR="00160E71" w:rsidRDefault="006F19EF" w:rsidP="00840C99">
      <w:pPr>
        <w:rPr>
          <w:lang w:val="pt-BR"/>
        </w:rPr>
      </w:pPr>
      <w:r w:rsidRPr="002059A3">
        <w:rPr>
          <w:b/>
          <w:bCs/>
          <w:lang w:val="pt-BR"/>
        </w:rPr>
        <w:t>Palavras-chave</w:t>
      </w:r>
      <w:r w:rsidRPr="002059A3">
        <w:rPr>
          <w:lang w:val="pt-BR"/>
        </w:rPr>
        <w:t xml:space="preserve">: </w:t>
      </w:r>
      <w:r w:rsidR="00EA5D15" w:rsidRPr="00EA5D15">
        <w:t>Processamento de salários,</w:t>
      </w:r>
      <w:r w:rsidR="00EA5D15">
        <w:t xml:space="preserve"> Colaboradores, Holerite, Cálculo de IRT.</w:t>
      </w:r>
    </w:p>
    <w:p w14:paraId="7D1A97A1" w14:textId="77777777" w:rsidR="00D82C83" w:rsidRPr="002059A3" w:rsidRDefault="00D82C83" w:rsidP="00840C99">
      <w:pPr>
        <w:rPr>
          <w:lang w:val="pt-BR"/>
        </w:rPr>
      </w:pPr>
    </w:p>
    <w:p w14:paraId="0037F361" w14:textId="77777777" w:rsidR="00653121" w:rsidRPr="002059A3" w:rsidRDefault="00653121">
      <w:pPr>
        <w:spacing w:line="259" w:lineRule="auto"/>
        <w:jc w:val="left"/>
        <w:rPr>
          <w:rFonts w:asciiTheme="minorHAnsi" w:eastAsiaTheme="minorEastAsia" w:hAnsiTheme="minorHAnsi"/>
          <w:b/>
          <w:bCs/>
          <w:caps/>
          <w:sz w:val="20"/>
          <w:szCs w:val="20"/>
          <w:lang w:val="pt-BR"/>
        </w:rPr>
      </w:pPr>
      <w:r w:rsidRPr="002059A3">
        <w:rPr>
          <w:rFonts w:asciiTheme="minorHAnsi" w:eastAsiaTheme="minorEastAsia" w:hAnsiTheme="minorHAnsi"/>
          <w:b/>
          <w:bCs/>
          <w:caps/>
          <w:sz w:val="20"/>
          <w:szCs w:val="20"/>
          <w:lang w:val="pt-BR"/>
        </w:rPr>
        <w:br w:type="page"/>
      </w:r>
    </w:p>
    <w:p w14:paraId="7D807553" w14:textId="77777777" w:rsidR="00160E71" w:rsidRPr="00A707A1" w:rsidRDefault="00653121" w:rsidP="00845C17">
      <w:pPr>
        <w:pStyle w:val="Heading1"/>
        <w:numPr>
          <w:ilvl w:val="0"/>
          <w:numId w:val="0"/>
        </w:numPr>
        <w:rPr>
          <w:lang w:val="en-US"/>
        </w:rPr>
      </w:pPr>
      <w:bookmarkStart w:id="2" w:name="_Toc202743930"/>
      <w:bookmarkStart w:id="3" w:name="_Toc202743982"/>
      <w:r w:rsidRPr="00A707A1">
        <w:rPr>
          <w:lang w:val="en-US"/>
        </w:rPr>
        <w:t>LISTA DE FIGURAS</w:t>
      </w:r>
      <w:bookmarkEnd w:id="2"/>
      <w:bookmarkEnd w:id="3"/>
    </w:p>
    <w:p w14:paraId="717AD557" w14:textId="64691C89" w:rsidR="00CF0755" w:rsidRDefault="00EA5D15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Cs w:val="24"/>
          <w:lang w:val="pt-AO" w:eastAsia="pt-AO"/>
        </w:rPr>
      </w:pPr>
      <w:r>
        <w:rPr>
          <w:b/>
          <w:bCs/>
          <w:i/>
          <w:iCs/>
          <w:sz w:val="20"/>
          <w:szCs w:val="20"/>
          <w:lang w:val="en-US"/>
        </w:rPr>
        <w:fldChar w:fldCharType="begin"/>
      </w:r>
      <w:r>
        <w:rPr>
          <w:b/>
          <w:bCs/>
          <w:i/>
          <w:iCs/>
          <w:sz w:val="20"/>
          <w:szCs w:val="20"/>
          <w:lang w:val="en-US"/>
        </w:rPr>
        <w:instrText xml:space="preserve"> TOC \h \z \c "Figura" </w:instrText>
      </w:r>
      <w:r>
        <w:rPr>
          <w:b/>
          <w:bCs/>
          <w:i/>
          <w:iCs/>
          <w:sz w:val="20"/>
          <w:szCs w:val="20"/>
          <w:lang w:val="en-US"/>
        </w:rPr>
        <w:fldChar w:fldCharType="separate"/>
      </w:r>
      <w:hyperlink w:anchor="_Toc202746219" w:history="1">
        <w:r w:rsidR="00CF0755" w:rsidRPr="00501C27">
          <w:rPr>
            <w:rStyle w:val="Hyperlink"/>
            <w:noProof/>
          </w:rPr>
          <w:t>Figura 1 - Diagrama de Casos de Uso Geral do Sistema de Processamento de Salário</w:t>
        </w:r>
        <w:r w:rsidR="00CF0755">
          <w:rPr>
            <w:noProof/>
            <w:webHidden/>
          </w:rPr>
          <w:tab/>
        </w:r>
        <w:r w:rsidR="00CF0755">
          <w:rPr>
            <w:noProof/>
            <w:webHidden/>
          </w:rPr>
          <w:fldChar w:fldCharType="begin"/>
        </w:r>
        <w:r w:rsidR="00CF0755">
          <w:rPr>
            <w:noProof/>
            <w:webHidden/>
          </w:rPr>
          <w:instrText xml:space="preserve"> PAGEREF _Toc202746219 \h </w:instrText>
        </w:r>
        <w:r w:rsidR="00CF0755">
          <w:rPr>
            <w:noProof/>
            <w:webHidden/>
          </w:rPr>
        </w:r>
        <w:r w:rsidR="00CF0755">
          <w:rPr>
            <w:noProof/>
            <w:webHidden/>
          </w:rPr>
          <w:fldChar w:fldCharType="separate"/>
        </w:r>
        <w:r w:rsidR="00120F8E">
          <w:rPr>
            <w:noProof/>
            <w:webHidden/>
          </w:rPr>
          <w:t>4</w:t>
        </w:r>
        <w:r w:rsidR="00CF0755">
          <w:rPr>
            <w:noProof/>
            <w:webHidden/>
          </w:rPr>
          <w:fldChar w:fldCharType="end"/>
        </w:r>
      </w:hyperlink>
    </w:p>
    <w:p w14:paraId="105754C8" w14:textId="53C3C77C" w:rsidR="00CF0755" w:rsidRDefault="0000000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Cs w:val="24"/>
          <w:lang w:val="pt-AO" w:eastAsia="pt-AO"/>
        </w:rPr>
      </w:pPr>
      <w:hyperlink w:anchor="_Toc202746220" w:history="1">
        <w:r w:rsidR="00CF0755" w:rsidRPr="00501C27">
          <w:rPr>
            <w:rStyle w:val="Hyperlink"/>
            <w:noProof/>
          </w:rPr>
          <w:t>Figura 2 - Diagrama de Casos de Uso detalhado do módulo 'Gerir Colaborador'</w:t>
        </w:r>
        <w:r w:rsidR="00CF0755">
          <w:rPr>
            <w:noProof/>
            <w:webHidden/>
          </w:rPr>
          <w:tab/>
        </w:r>
        <w:r w:rsidR="00CF0755">
          <w:rPr>
            <w:noProof/>
            <w:webHidden/>
          </w:rPr>
          <w:fldChar w:fldCharType="begin"/>
        </w:r>
        <w:r w:rsidR="00CF0755">
          <w:rPr>
            <w:noProof/>
            <w:webHidden/>
          </w:rPr>
          <w:instrText xml:space="preserve"> PAGEREF _Toc202746220 \h </w:instrText>
        </w:r>
        <w:r w:rsidR="00CF0755">
          <w:rPr>
            <w:noProof/>
            <w:webHidden/>
          </w:rPr>
        </w:r>
        <w:r w:rsidR="00CF0755">
          <w:rPr>
            <w:noProof/>
            <w:webHidden/>
          </w:rPr>
          <w:fldChar w:fldCharType="separate"/>
        </w:r>
        <w:r w:rsidR="00120F8E">
          <w:rPr>
            <w:noProof/>
            <w:webHidden/>
          </w:rPr>
          <w:t>4</w:t>
        </w:r>
        <w:r w:rsidR="00CF0755">
          <w:rPr>
            <w:noProof/>
            <w:webHidden/>
          </w:rPr>
          <w:fldChar w:fldCharType="end"/>
        </w:r>
      </w:hyperlink>
    </w:p>
    <w:p w14:paraId="015C3EF9" w14:textId="68AC9E55" w:rsidR="00CF0755" w:rsidRDefault="0000000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Cs w:val="24"/>
          <w:lang w:val="pt-AO" w:eastAsia="pt-AO"/>
        </w:rPr>
      </w:pPr>
      <w:hyperlink w:anchor="_Toc202746221" w:history="1">
        <w:r w:rsidR="00CF0755" w:rsidRPr="00501C27">
          <w:rPr>
            <w:rStyle w:val="Hyperlink"/>
            <w:noProof/>
          </w:rPr>
          <w:t>Figura 3 - Diagrama de Casos de Uso detalhado do módulo 'Gerir Função'</w:t>
        </w:r>
        <w:r w:rsidR="00CF0755">
          <w:rPr>
            <w:noProof/>
            <w:webHidden/>
          </w:rPr>
          <w:tab/>
        </w:r>
        <w:r w:rsidR="00CF0755">
          <w:rPr>
            <w:noProof/>
            <w:webHidden/>
          </w:rPr>
          <w:fldChar w:fldCharType="begin"/>
        </w:r>
        <w:r w:rsidR="00CF0755">
          <w:rPr>
            <w:noProof/>
            <w:webHidden/>
          </w:rPr>
          <w:instrText xml:space="preserve"> PAGEREF _Toc202746221 \h </w:instrText>
        </w:r>
        <w:r w:rsidR="00CF0755">
          <w:rPr>
            <w:noProof/>
            <w:webHidden/>
          </w:rPr>
        </w:r>
        <w:r w:rsidR="00CF0755">
          <w:rPr>
            <w:noProof/>
            <w:webHidden/>
          </w:rPr>
          <w:fldChar w:fldCharType="separate"/>
        </w:r>
        <w:r w:rsidR="00120F8E">
          <w:rPr>
            <w:noProof/>
            <w:webHidden/>
          </w:rPr>
          <w:t>5</w:t>
        </w:r>
        <w:r w:rsidR="00CF0755">
          <w:rPr>
            <w:noProof/>
            <w:webHidden/>
          </w:rPr>
          <w:fldChar w:fldCharType="end"/>
        </w:r>
      </w:hyperlink>
    </w:p>
    <w:p w14:paraId="4AE8806B" w14:textId="43EE391C" w:rsidR="00CF0755" w:rsidRDefault="0000000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Cs w:val="24"/>
          <w:lang w:val="pt-AO" w:eastAsia="pt-AO"/>
        </w:rPr>
      </w:pPr>
      <w:hyperlink w:anchor="_Toc202746222" w:history="1">
        <w:r w:rsidR="00CF0755" w:rsidRPr="00501C27">
          <w:rPr>
            <w:rStyle w:val="Hyperlink"/>
            <w:noProof/>
          </w:rPr>
          <w:t>Figura 4 - Diagrama de Casos de Uso detalhado do módulo 'Processar Salário'</w:t>
        </w:r>
        <w:r w:rsidR="00CF0755">
          <w:rPr>
            <w:noProof/>
            <w:webHidden/>
          </w:rPr>
          <w:tab/>
        </w:r>
        <w:r w:rsidR="00CF0755">
          <w:rPr>
            <w:noProof/>
            <w:webHidden/>
          </w:rPr>
          <w:fldChar w:fldCharType="begin"/>
        </w:r>
        <w:r w:rsidR="00CF0755">
          <w:rPr>
            <w:noProof/>
            <w:webHidden/>
          </w:rPr>
          <w:instrText xml:space="preserve"> PAGEREF _Toc202746222 \h </w:instrText>
        </w:r>
        <w:r w:rsidR="00CF0755">
          <w:rPr>
            <w:noProof/>
            <w:webHidden/>
          </w:rPr>
        </w:r>
        <w:r w:rsidR="00CF0755">
          <w:rPr>
            <w:noProof/>
            <w:webHidden/>
          </w:rPr>
          <w:fldChar w:fldCharType="separate"/>
        </w:r>
        <w:r w:rsidR="00120F8E">
          <w:rPr>
            <w:noProof/>
            <w:webHidden/>
          </w:rPr>
          <w:t>5</w:t>
        </w:r>
        <w:r w:rsidR="00CF0755">
          <w:rPr>
            <w:noProof/>
            <w:webHidden/>
          </w:rPr>
          <w:fldChar w:fldCharType="end"/>
        </w:r>
      </w:hyperlink>
    </w:p>
    <w:p w14:paraId="549357EC" w14:textId="32889FE5" w:rsidR="00CF0755" w:rsidRDefault="0000000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Cs w:val="24"/>
          <w:lang w:val="pt-AO" w:eastAsia="pt-AO"/>
        </w:rPr>
      </w:pPr>
      <w:hyperlink w:anchor="_Toc202746223" w:history="1">
        <w:r w:rsidR="00CF0755" w:rsidRPr="00501C27">
          <w:rPr>
            <w:rStyle w:val="Hyperlink"/>
            <w:noProof/>
          </w:rPr>
          <w:t>Figura 5 - Diagrama de classes do programa</w:t>
        </w:r>
        <w:r w:rsidR="00CF0755">
          <w:rPr>
            <w:noProof/>
            <w:webHidden/>
          </w:rPr>
          <w:tab/>
        </w:r>
        <w:r w:rsidR="00CF0755">
          <w:rPr>
            <w:noProof/>
            <w:webHidden/>
          </w:rPr>
          <w:fldChar w:fldCharType="begin"/>
        </w:r>
        <w:r w:rsidR="00CF0755">
          <w:rPr>
            <w:noProof/>
            <w:webHidden/>
          </w:rPr>
          <w:instrText xml:space="preserve"> PAGEREF _Toc202746223 \h </w:instrText>
        </w:r>
        <w:r w:rsidR="00CF0755">
          <w:rPr>
            <w:noProof/>
            <w:webHidden/>
          </w:rPr>
        </w:r>
        <w:r w:rsidR="00CF0755">
          <w:rPr>
            <w:noProof/>
            <w:webHidden/>
          </w:rPr>
          <w:fldChar w:fldCharType="separate"/>
        </w:r>
        <w:r w:rsidR="00120F8E">
          <w:rPr>
            <w:noProof/>
            <w:webHidden/>
          </w:rPr>
          <w:t>6</w:t>
        </w:r>
        <w:r w:rsidR="00CF0755">
          <w:rPr>
            <w:noProof/>
            <w:webHidden/>
          </w:rPr>
          <w:fldChar w:fldCharType="end"/>
        </w:r>
      </w:hyperlink>
    </w:p>
    <w:p w14:paraId="33A0CFE1" w14:textId="2754596A" w:rsidR="00CF0755" w:rsidRDefault="0000000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Cs w:val="24"/>
          <w:lang w:val="pt-AO" w:eastAsia="pt-AO"/>
        </w:rPr>
      </w:pPr>
      <w:hyperlink w:anchor="_Toc202746224" w:history="1">
        <w:r w:rsidR="00CF0755" w:rsidRPr="00501C27">
          <w:rPr>
            <w:rStyle w:val="Hyperlink"/>
            <w:noProof/>
          </w:rPr>
          <w:t>Figura 6 -  Tabela do IRT Angola (2023) publicado pela AGT</w:t>
        </w:r>
        <w:r w:rsidR="00CF0755">
          <w:rPr>
            <w:noProof/>
            <w:webHidden/>
          </w:rPr>
          <w:tab/>
        </w:r>
        <w:r w:rsidR="00CF0755">
          <w:rPr>
            <w:noProof/>
            <w:webHidden/>
          </w:rPr>
          <w:fldChar w:fldCharType="begin"/>
        </w:r>
        <w:r w:rsidR="00CF0755">
          <w:rPr>
            <w:noProof/>
            <w:webHidden/>
          </w:rPr>
          <w:instrText xml:space="preserve"> PAGEREF _Toc202746224 \h </w:instrText>
        </w:r>
        <w:r w:rsidR="00CF0755">
          <w:rPr>
            <w:noProof/>
            <w:webHidden/>
          </w:rPr>
        </w:r>
        <w:r w:rsidR="00CF0755">
          <w:rPr>
            <w:noProof/>
            <w:webHidden/>
          </w:rPr>
          <w:fldChar w:fldCharType="separate"/>
        </w:r>
        <w:r w:rsidR="00120F8E">
          <w:rPr>
            <w:noProof/>
            <w:webHidden/>
          </w:rPr>
          <w:t>11</w:t>
        </w:r>
        <w:r w:rsidR="00CF0755">
          <w:rPr>
            <w:noProof/>
            <w:webHidden/>
          </w:rPr>
          <w:fldChar w:fldCharType="end"/>
        </w:r>
      </w:hyperlink>
    </w:p>
    <w:p w14:paraId="1A899F93" w14:textId="3B53A7BB" w:rsidR="00D82C83" w:rsidRPr="00EA5D15" w:rsidRDefault="00EA5D15" w:rsidP="001A7A36">
      <w:pPr>
        <w:rPr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fldChar w:fldCharType="end"/>
      </w:r>
    </w:p>
    <w:p w14:paraId="2CBB8BE4" w14:textId="77777777" w:rsidR="00653121" w:rsidRPr="00845C17" w:rsidRDefault="00653121">
      <w:pPr>
        <w:spacing w:line="259" w:lineRule="auto"/>
        <w:jc w:val="left"/>
        <w:rPr>
          <w:lang w:val="en-US"/>
        </w:rPr>
        <w:sectPr w:rsidR="00653121" w:rsidRPr="00845C17" w:rsidSect="00250C9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</w:p>
    <w:bookmarkStart w:id="4" w:name="_Toc202743983" w:displacedByCustomXml="next"/>
    <w:bookmarkStart w:id="5" w:name="_Toc202743931" w:displacedByCustomXml="next"/>
    <w:sdt>
      <w:sdtPr>
        <w:rPr>
          <w:rFonts w:asciiTheme="minorHAnsi" w:eastAsiaTheme="minorEastAsia" w:hAnsiTheme="minorHAnsi" w:cstheme="minorBidi"/>
          <w:bCs/>
          <w:caps/>
          <w:sz w:val="20"/>
          <w:szCs w:val="20"/>
        </w:rPr>
        <w:id w:val="663380420"/>
        <w:docPartObj>
          <w:docPartGallery w:val="Table of Contents"/>
          <w:docPartUnique/>
        </w:docPartObj>
      </w:sdtPr>
      <w:sdtContent>
        <w:p w14:paraId="74F1DC01" w14:textId="77777777" w:rsidR="00342CC9" w:rsidRDefault="00757725" w:rsidP="00342CC9">
          <w:pPr>
            <w:pStyle w:val="Heading1"/>
            <w:numPr>
              <w:ilvl w:val="0"/>
              <w:numId w:val="0"/>
            </w:numPr>
            <w:rPr>
              <w:noProof/>
            </w:rPr>
          </w:pPr>
          <w:r w:rsidRPr="002059A3">
            <w:t>SUMÁRIO</w:t>
          </w:r>
          <w:bookmarkEnd w:id="5"/>
          <w:bookmarkEnd w:id="4"/>
          <w:r w:rsidR="00025F2D" w:rsidRPr="002059A3">
            <w:rPr>
              <w:b w:val="0"/>
              <w:bCs/>
            </w:rPr>
            <w:fldChar w:fldCharType="begin"/>
          </w:r>
          <w:r w:rsidR="001D2AD2" w:rsidRPr="002059A3">
            <w:rPr>
              <w:b w:val="0"/>
            </w:rPr>
            <w:instrText>TOC \o "1-2" \z \u \h</w:instrText>
          </w:r>
          <w:r w:rsidR="00025F2D" w:rsidRPr="002059A3">
            <w:rPr>
              <w:b w:val="0"/>
              <w:bCs/>
            </w:rPr>
            <w:fldChar w:fldCharType="separate"/>
          </w:r>
        </w:p>
        <w:p w14:paraId="033977A5" w14:textId="7C2D4BA2" w:rsidR="00342CC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4" w:history="1">
            <w:r w:rsidR="00342CC9" w:rsidRPr="00DD6CD1">
              <w:rPr>
                <w:rStyle w:val="Hyperlink"/>
                <w:noProof/>
              </w:rPr>
              <w:t>1</w:t>
            </w:r>
            <w:r w:rsidR="00342CC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</w:rPr>
              <w:t>INTRODUÇÃO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_Toc202743984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1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4EAFAE43" w14:textId="63FEA53F" w:rsidR="00342CC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5" w:history="1">
            <w:r w:rsidR="00342CC9" w:rsidRPr="00DD6CD1">
              <w:rPr>
                <w:rStyle w:val="Hyperlink"/>
                <w:noProof/>
              </w:rPr>
              <w:t>2</w:t>
            </w:r>
            <w:r w:rsidR="00342CC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</w:rPr>
              <w:t>Objectivos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_Toc202743985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1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44BD1875" w14:textId="61C7002B" w:rsidR="00342CC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6" w:history="1">
            <w:r w:rsidR="00342CC9" w:rsidRPr="00DD6CD1">
              <w:rPr>
                <w:rStyle w:val="Hyperlink"/>
                <w:noProof/>
              </w:rPr>
              <w:t>2.1</w:t>
            </w:r>
            <w:r w:rsidR="00342CC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</w:rPr>
              <w:t>Objectivo Geral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_Toc202743986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1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2560225D" w14:textId="00816886" w:rsidR="00342CC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7" w:history="1">
            <w:r w:rsidR="00342CC9" w:rsidRPr="00DD6CD1">
              <w:rPr>
                <w:rStyle w:val="Hyperlink"/>
                <w:noProof/>
              </w:rPr>
              <w:t>2.2</w:t>
            </w:r>
            <w:r w:rsidR="00342CC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</w:rPr>
              <w:t>Objectivos Específicos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_Toc202743987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1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741305CD" w14:textId="5A4AA8FF" w:rsidR="00342CC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8" w:history="1">
            <w:r w:rsidR="00342CC9" w:rsidRPr="00DD6CD1">
              <w:rPr>
                <w:rStyle w:val="Hyperlink"/>
                <w:noProof/>
                <w:lang w:val="pt-AO"/>
              </w:rPr>
              <w:t>3</w:t>
            </w:r>
            <w:r w:rsidR="00342CC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  <w:lang w:val="pt-AO"/>
              </w:rPr>
              <w:t>Análise de Requisitos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_Toc202743988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2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18D27645" w14:textId="6F1BAAAD" w:rsidR="00342CC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89" w:history="1">
            <w:r w:rsidR="00342CC9" w:rsidRPr="00DD6CD1">
              <w:rPr>
                <w:rStyle w:val="Hyperlink"/>
                <w:noProof/>
                <w:lang w:val="pt-AO"/>
              </w:rPr>
              <w:t>3.1</w:t>
            </w:r>
            <w:r w:rsidR="00342CC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  <w:lang w:val="pt-AO"/>
              </w:rPr>
              <w:t>Requisitos Funcionais (RF)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_Toc202743989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2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5D100503" w14:textId="3ACA0371" w:rsidR="00342CC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0" w:history="1">
            <w:r w:rsidR="00342CC9" w:rsidRPr="00DD6CD1">
              <w:rPr>
                <w:rStyle w:val="Hyperlink"/>
                <w:noProof/>
                <w:lang w:val="pt-AO"/>
              </w:rPr>
              <w:t>3.2</w:t>
            </w:r>
            <w:r w:rsidR="00342CC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  <w:lang w:val="pt-AO"/>
              </w:rPr>
              <w:t>Requisitos Não-Funcionais (RNF) e Regras de Negócio (RN)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_Toc202743990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3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4A9D3D06" w14:textId="68C0B3CD" w:rsidR="00342CC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1" w:history="1">
            <w:r w:rsidR="00342CC9" w:rsidRPr="00DD6CD1">
              <w:rPr>
                <w:rStyle w:val="Hyperlink"/>
                <w:rFonts w:ascii="Times New Roman" w:hAnsi="Times New Roman"/>
                <w:noProof/>
                <w:lang w:val="pt-AO"/>
              </w:rPr>
              <w:t>4</w:t>
            </w:r>
            <w:r w:rsidR="00342CC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</w:rPr>
              <w:t>Arquitectura e Desenho do Sistema (UML)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_Toc202743991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3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0D3AEF77" w14:textId="06F76B18" w:rsidR="00342CC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2" w:history="1">
            <w:r w:rsidR="00342CC9" w:rsidRPr="00DD6CD1">
              <w:rPr>
                <w:rStyle w:val="Hyperlink"/>
                <w:noProof/>
              </w:rPr>
              <w:t>4.1</w:t>
            </w:r>
            <w:r w:rsidR="00342CC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</w:rPr>
              <w:t>Diagrama de Casos de Uso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_Toc202743992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3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29016B5E" w14:textId="522DF2F9" w:rsidR="00342CC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3" w:history="1">
            <w:r w:rsidR="00342CC9" w:rsidRPr="00DD6CD1">
              <w:rPr>
                <w:rStyle w:val="Hyperlink"/>
                <w:noProof/>
                <w:lang w:val="pt-AO"/>
              </w:rPr>
              <w:t>4.2</w:t>
            </w:r>
            <w:r w:rsidR="00342CC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  <w:lang w:val="pt-AO"/>
              </w:rPr>
              <w:t>Diagrama de Classes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_Toc202743993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6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3680C566" w14:textId="70BD1D16" w:rsidR="00342CC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4" w:history="1">
            <w:r w:rsidR="00342CC9" w:rsidRPr="00DD6CD1">
              <w:rPr>
                <w:rStyle w:val="Hyperlink"/>
                <w:noProof/>
              </w:rPr>
              <w:t>5</w:t>
            </w:r>
            <w:r w:rsidR="00342CC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</w:rPr>
              <w:t>METODOLOGIA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_Toc202743994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7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0521A224" w14:textId="1EB44D5D" w:rsidR="00342CC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5" w:history="1">
            <w:r w:rsidR="00342CC9" w:rsidRPr="00DD6CD1">
              <w:rPr>
                <w:rStyle w:val="Hyperlink"/>
                <w:noProof/>
              </w:rPr>
              <w:t>5.1</w:t>
            </w:r>
            <w:r w:rsidR="00342CC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</w:rPr>
              <w:t>Tecnologia e Ferramentas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_Toc202743995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7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7655E883" w14:textId="17FCF2DD" w:rsidR="00342CC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6" w:history="1">
            <w:r w:rsidR="00342CC9" w:rsidRPr="00DD6CD1">
              <w:rPr>
                <w:rStyle w:val="Hyperlink"/>
                <w:noProof/>
              </w:rPr>
              <w:t>5.2</w:t>
            </w:r>
            <w:r w:rsidR="00342CC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</w:rPr>
              <w:t>Divisão de Responsabilidades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_Toc202743996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7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58C5D496" w14:textId="692A643E" w:rsidR="00342CC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7" w:history="1">
            <w:r w:rsidR="00342CC9" w:rsidRPr="00DD6CD1">
              <w:rPr>
                <w:rStyle w:val="Hyperlink"/>
                <w:noProof/>
              </w:rPr>
              <w:t>5.3</w:t>
            </w:r>
            <w:r w:rsidR="00342CC9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</w:rPr>
              <w:t>Estruturas Utilizadas e Decisões de Implementação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_Toc202743997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8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38796705" w14:textId="3ACD3D94" w:rsidR="00342CC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8" w:history="1">
            <w:r w:rsidR="00342CC9" w:rsidRPr="00DD6CD1">
              <w:rPr>
                <w:rStyle w:val="Hyperlink"/>
                <w:noProof/>
              </w:rPr>
              <w:t>6</w:t>
            </w:r>
            <w:r w:rsidR="00342CC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342CC9" w:rsidRPr="00DD6CD1">
              <w:rPr>
                <w:rStyle w:val="Hyperlink"/>
                <w:noProof/>
              </w:rPr>
              <w:t>CONCLUSÃO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_Toc202743998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9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2471ED34" w14:textId="5F884B4C" w:rsidR="00342CC9" w:rsidRDefault="00000000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3999" w:history="1">
            <w:r w:rsidR="00342CC9" w:rsidRPr="00DD6CD1">
              <w:rPr>
                <w:rStyle w:val="Hyperlink"/>
                <w:noProof/>
              </w:rPr>
              <w:t>BIBLIOGRAFIA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_Toc202743999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10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41A5BB2F" w14:textId="231F90A8" w:rsidR="00342CC9" w:rsidRDefault="00000000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744000" w:history="1">
            <w:r w:rsidR="00342CC9" w:rsidRPr="00DD6CD1">
              <w:rPr>
                <w:rStyle w:val="Hyperlink"/>
                <w:noProof/>
              </w:rPr>
              <w:t>ANEXO A – TABELA DE IRT ANGOLA (2023)</w:t>
            </w:r>
            <w:r w:rsidR="00342CC9">
              <w:rPr>
                <w:noProof/>
                <w:webHidden/>
              </w:rPr>
              <w:tab/>
            </w:r>
            <w:r w:rsidR="00342CC9">
              <w:rPr>
                <w:noProof/>
                <w:webHidden/>
              </w:rPr>
              <w:fldChar w:fldCharType="begin"/>
            </w:r>
            <w:r w:rsidR="00342CC9">
              <w:rPr>
                <w:noProof/>
                <w:webHidden/>
              </w:rPr>
              <w:instrText xml:space="preserve"> PAGEREF _Toc202744000 \h </w:instrText>
            </w:r>
            <w:r w:rsidR="00342CC9">
              <w:rPr>
                <w:noProof/>
                <w:webHidden/>
              </w:rPr>
            </w:r>
            <w:r w:rsidR="00342CC9">
              <w:rPr>
                <w:noProof/>
                <w:webHidden/>
              </w:rPr>
              <w:fldChar w:fldCharType="separate"/>
            </w:r>
            <w:r w:rsidR="00120F8E">
              <w:rPr>
                <w:noProof/>
                <w:webHidden/>
              </w:rPr>
              <w:t>11</w:t>
            </w:r>
            <w:r w:rsidR="00342CC9">
              <w:rPr>
                <w:noProof/>
                <w:webHidden/>
              </w:rPr>
              <w:fldChar w:fldCharType="end"/>
            </w:r>
          </w:hyperlink>
        </w:p>
        <w:p w14:paraId="6BB50A8A" w14:textId="65CF0C74" w:rsidR="00F16068" w:rsidRPr="006F407F" w:rsidRDefault="00025F2D" w:rsidP="2E14D825">
          <w:pPr>
            <w:pStyle w:val="TOC1"/>
            <w:tabs>
              <w:tab w:val="left" w:pos="390"/>
              <w:tab w:val="right" w:leader="dot" w:pos="9060"/>
            </w:tabs>
            <w:rPr>
              <w:rStyle w:val="Hyperlink"/>
              <w:noProof/>
              <w:kern w:val="2"/>
              <w:lang w:val="pt-AO" w:eastAsia="pt-AO"/>
            </w:rPr>
          </w:pPr>
          <w:r w:rsidRPr="002059A3">
            <w:rPr>
              <w:b w:val="0"/>
              <w:bCs w:val="0"/>
            </w:rPr>
            <w:fldChar w:fldCharType="end"/>
          </w:r>
        </w:p>
      </w:sdtContent>
    </w:sdt>
    <w:p w14:paraId="1B624360" w14:textId="77777777" w:rsidR="003C1139" w:rsidRDefault="003C1139"/>
    <w:p w14:paraId="23BF7B70" w14:textId="77777777" w:rsidR="27D9A3BA" w:rsidRDefault="27D9A3BA">
      <w:pPr>
        <w:sectPr w:rsidR="27D9A3BA" w:rsidSect="00250C99">
          <w:headerReference w:type="default" r:id="rId18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  <w:r>
        <w:br w:type="page"/>
      </w:r>
    </w:p>
    <w:p w14:paraId="03EF4F0F" w14:textId="77777777" w:rsidR="002059A3" w:rsidRDefault="27D9A3BA" w:rsidP="002059A3">
      <w:pPr>
        <w:pStyle w:val="Heading1"/>
      </w:pPr>
      <w:bookmarkStart w:id="6" w:name="_Toc182708072"/>
      <w:bookmarkStart w:id="7" w:name="_Toc182709269"/>
      <w:bookmarkStart w:id="8" w:name="_Toc182709327"/>
      <w:bookmarkStart w:id="9" w:name="_Toc202743984"/>
      <w:r>
        <w:t>INTRODUÇÃO</w:t>
      </w:r>
      <w:bookmarkStart w:id="10" w:name="_Toc182708073"/>
      <w:bookmarkStart w:id="11" w:name="_Toc182709270"/>
      <w:bookmarkStart w:id="12" w:name="_Toc182709328"/>
      <w:bookmarkEnd w:id="6"/>
      <w:bookmarkEnd w:id="7"/>
      <w:bookmarkEnd w:id="8"/>
      <w:bookmarkEnd w:id="9"/>
    </w:p>
    <w:p w14:paraId="07B6F7EC" w14:textId="37D122FE" w:rsidR="009E7197" w:rsidRDefault="009E7197" w:rsidP="009E7197">
      <w:r>
        <w:t>Este relatório documenta o processo de concepção, desenvolvimento e implementação de um sistema de processamento de salários, desenvolvido no âmbito da disciplina de Programação II. O projeto foi elaborado com o objetivo de simular, de forma realista e automatizada, o processamento salarial numa empresa, utilizando a linguagem de programação Java.</w:t>
      </w:r>
    </w:p>
    <w:p w14:paraId="4D2CE1F5" w14:textId="1179C43B" w:rsidR="009E7197" w:rsidRPr="009E7197" w:rsidRDefault="009E7197" w:rsidP="009E7197">
      <w:r>
        <w:t xml:space="preserve">Inicialmente, o sistema foi concebido para permitir a gestão de colaboradores e funções, oferecendo funcionalidades como cadastro, atualização, desativação e listagens organizadas. No entanto, com a evolução do trabalho, o projeto foi significativamente expandido para incluir operações reais de processamento de salários, como o cálculo automático de </w:t>
      </w:r>
      <w:r w:rsidRPr="009E7197">
        <w:t>Imposto sobre Rendimento do Trabalho</w:t>
      </w:r>
      <w:r>
        <w:t xml:space="preserve"> (IRT), Instituto Nacional de Segurança Social (INSS), salário bruto e líquido, além da emissão de comprovativos salariais (holerites), exportação de relatórios para ficheiros, importação e exportação de colaboradores e funções para automatizar o cadastro.</w:t>
      </w:r>
    </w:p>
    <w:p w14:paraId="0481EBED" w14:textId="68F38D26" w:rsidR="00E95A6A" w:rsidRDefault="00E95A6A" w:rsidP="00E95A6A">
      <w:pPr>
        <w:pStyle w:val="Heading1"/>
      </w:pPr>
      <w:bookmarkStart w:id="13" w:name="_Toc202743985"/>
      <w:bookmarkEnd w:id="10"/>
      <w:bookmarkEnd w:id="11"/>
      <w:bookmarkEnd w:id="12"/>
      <w:r>
        <w:t>Objectivos</w:t>
      </w:r>
      <w:bookmarkEnd w:id="13"/>
    </w:p>
    <w:p w14:paraId="7A83AC42" w14:textId="2B80BA90" w:rsidR="00E95A6A" w:rsidRPr="00E95A6A" w:rsidRDefault="00E95A6A" w:rsidP="00E95A6A">
      <w:pPr>
        <w:pStyle w:val="Heading2"/>
      </w:pPr>
      <w:bookmarkStart w:id="14" w:name="_Toc202743986"/>
      <w:r w:rsidRPr="00E95A6A">
        <w:t>Objectivo Geral</w:t>
      </w:r>
      <w:bookmarkEnd w:id="14"/>
    </w:p>
    <w:p w14:paraId="28745085" w14:textId="281E3FC2" w:rsidR="00E95A6A" w:rsidRPr="00E95A6A" w:rsidRDefault="00E95A6A" w:rsidP="00E95A6A">
      <w:r w:rsidRPr="00E95A6A">
        <w:t>Desenvolver uma aplicação em Java que simule o processamento de salários</w:t>
      </w:r>
      <w:r>
        <w:t xml:space="preserve"> dos colaboradores de uma empresa</w:t>
      </w:r>
    </w:p>
    <w:p w14:paraId="25115396" w14:textId="134BA13C" w:rsidR="00E95A6A" w:rsidRPr="00E95A6A" w:rsidRDefault="00E95A6A" w:rsidP="00E95A6A">
      <w:pPr>
        <w:pStyle w:val="Heading2"/>
      </w:pPr>
      <w:bookmarkStart w:id="15" w:name="_Toc202743987"/>
      <w:r w:rsidRPr="00E95A6A">
        <w:t>Objectivos Específicos</w:t>
      </w:r>
      <w:bookmarkEnd w:id="15"/>
    </w:p>
    <w:p w14:paraId="24C065E7" w14:textId="77777777" w:rsidR="00E95A6A" w:rsidRPr="00E95A6A" w:rsidRDefault="00E95A6A" w:rsidP="00E95A6A">
      <w:pPr>
        <w:pStyle w:val="ListParagraph"/>
        <w:numPr>
          <w:ilvl w:val="0"/>
          <w:numId w:val="8"/>
        </w:numPr>
      </w:pPr>
      <w:r w:rsidRPr="00E95A6A">
        <w:t>Permitir o cadastro, atualização e listagem de colaboradores e funções.</w:t>
      </w:r>
    </w:p>
    <w:p w14:paraId="0412228B" w14:textId="77777777" w:rsidR="00E95A6A" w:rsidRPr="00E95A6A" w:rsidRDefault="00E95A6A" w:rsidP="00E95A6A">
      <w:pPr>
        <w:pStyle w:val="ListParagraph"/>
        <w:numPr>
          <w:ilvl w:val="0"/>
          <w:numId w:val="8"/>
        </w:numPr>
      </w:pPr>
      <w:r w:rsidRPr="00E95A6A">
        <w:t>Validar dados essenciais como emails, datas e vínculos funcionais.</w:t>
      </w:r>
    </w:p>
    <w:p w14:paraId="46C3D6E2" w14:textId="77777777" w:rsidR="00E95A6A" w:rsidRPr="00E95A6A" w:rsidRDefault="00E95A6A" w:rsidP="00E95A6A">
      <w:pPr>
        <w:pStyle w:val="ListParagraph"/>
        <w:numPr>
          <w:ilvl w:val="0"/>
          <w:numId w:val="8"/>
        </w:numPr>
      </w:pPr>
      <w:r w:rsidRPr="00E95A6A">
        <w:t>Calcular salário bruto, IRT, INSS e salário líquido.</w:t>
      </w:r>
    </w:p>
    <w:p w14:paraId="18C20FCD" w14:textId="74CE775E" w:rsidR="00D82C83" w:rsidRPr="00E95A6A" w:rsidRDefault="00E95A6A" w:rsidP="00E95A6A">
      <w:pPr>
        <w:pStyle w:val="ListParagraph"/>
        <w:numPr>
          <w:ilvl w:val="0"/>
          <w:numId w:val="8"/>
        </w:numPr>
      </w:pPr>
      <w:r w:rsidRPr="00E95A6A">
        <w:t>Emitir holerites mensais e gerar relatórios salariais em ficheiros.</w:t>
      </w:r>
    </w:p>
    <w:p w14:paraId="67E4F367" w14:textId="77777777" w:rsidR="00333CE7" w:rsidRDefault="00333CE7">
      <w:pPr>
        <w:spacing w:line="259" w:lineRule="auto"/>
        <w:jc w:val="left"/>
      </w:pPr>
      <w:r>
        <w:br w:type="page"/>
      </w:r>
    </w:p>
    <w:p w14:paraId="1315CBAB" w14:textId="5D8CFC04" w:rsidR="008D5BD0" w:rsidRPr="008D5BD0" w:rsidRDefault="008D5BD0" w:rsidP="008D5BD0">
      <w:pPr>
        <w:pStyle w:val="Heading1"/>
        <w:rPr>
          <w:lang w:val="pt-AO"/>
        </w:rPr>
      </w:pPr>
      <w:bookmarkStart w:id="16" w:name="_Toc202743988"/>
      <w:bookmarkStart w:id="17" w:name="_Toc182708076"/>
      <w:bookmarkStart w:id="18" w:name="_Toc182709273"/>
      <w:bookmarkStart w:id="19" w:name="_Toc182709331"/>
      <w:r w:rsidRPr="008D5BD0">
        <w:rPr>
          <w:lang w:val="pt-AO"/>
        </w:rPr>
        <w:t>Análise de Requisitos</w:t>
      </w:r>
      <w:bookmarkEnd w:id="16"/>
    </w:p>
    <w:p w14:paraId="3109C17F" w14:textId="547D16E8" w:rsidR="008D5BD0" w:rsidRPr="008D5BD0" w:rsidRDefault="008D5BD0" w:rsidP="008D5BD0">
      <w:pPr>
        <w:pStyle w:val="Heading2"/>
        <w:rPr>
          <w:lang w:val="pt-AO"/>
        </w:rPr>
      </w:pPr>
      <w:bookmarkStart w:id="20" w:name="_Toc202743989"/>
      <w:r w:rsidRPr="008D5BD0">
        <w:rPr>
          <w:lang w:val="pt-AO"/>
        </w:rPr>
        <w:t>Requisitos Funcionais (RF)</w:t>
      </w:r>
      <w:bookmarkEnd w:id="20"/>
    </w:p>
    <w:p w14:paraId="5E50ED71" w14:textId="77777777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Os requisitos funcionais descrevem o que o sistema deve fazer.</w:t>
      </w:r>
    </w:p>
    <w:p w14:paraId="61B1ECC1" w14:textId="77777777" w:rsidR="008D5BD0" w:rsidRPr="008D5BD0" w:rsidRDefault="008D5BD0">
      <w:pPr>
        <w:numPr>
          <w:ilvl w:val="0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RF-01: Gestão de Colaboradores</w:t>
      </w:r>
    </w:p>
    <w:p w14:paraId="01D486C0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RF-01a:</w:t>
      </w:r>
      <w:r w:rsidRPr="008D5BD0">
        <w:rPr>
          <w:lang w:val="pt-AO"/>
        </w:rPr>
        <w:t xml:space="preserve"> O sistema deve permitir cadastrar um colaborador, identificado por um número, nome, morada, data de nascimento, função, data de admissão e um endereço de email único e válido.</w:t>
      </w:r>
    </w:p>
    <w:p w14:paraId="51423709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RF-01b:</w:t>
      </w:r>
      <w:r w:rsidRPr="008D5BD0">
        <w:rPr>
          <w:lang w:val="pt-AO"/>
        </w:rPr>
        <w:t xml:space="preserve"> O sistema deve permitir actualizar as informações de um colaborador existente.</w:t>
      </w:r>
    </w:p>
    <w:p w14:paraId="74463274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RF-01c:</w:t>
      </w:r>
      <w:r w:rsidRPr="008D5BD0">
        <w:rPr>
          <w:lang w:val="pt-AO"/>
        </w:rPr>
        <w:t xml:space="preserve"> O sistema deve permitir desactivar um colaborador, o que o torna inactivo, mas não o remove permanentemente.</w:t>
      </w:r>
    </w:p>
    <w:p w14:paraId="440A8959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RF-01d:</w:t>
      </w:r>
      <w:r w:rsidRPr="008D5BD0">
        <w:rPr>
          <w:lang w:val="pt-AO"/>
        </w:rPr>
        <w:t xml:space="preserve"> O sistema deve permitir pesquisar e imprimir a informação de um colaborador específico.</w:t>
      </w:r>
    </w:p>
    <w:p w14:paraId="6343E2E3" w14:textId="77777777" w:rsid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RF-01e:</w:t>
      </w:r>
      <w:r w:rsidRPr="008D5BD0">
        <w:rPr>
          <w:lang w:val="pt-AO"/>
        </w:rPr>
        <w:t xml:space="preserve"> O sistema deve permitir imprimir uma lista de todos os colaboradores activos.</w:t>
      </w:r>
    </w:p>
    <w:p w14:paraId="4BA56A2C" w14:textId="74522F88" w:rsidR="00842D3F" w:rsidRPr="008D5BD0" w:rsidRDefault="00842D3F" w:rsidP="00842D3F">
      <w:pPr>
        <w:numPr>
          <w:ilvl w:val="1"/>
          <w:numId w:val="4"/>
        </w:numPr>
        <w:rPr>
          <w:lang w:val="pt-AO"/>
        </w:rPr>
      </w:pPr>
      <w:r w:rsidRPr="00842D3F">
        <w:rPr>
          <w:b/>
          <w:bCs/>
          <w:lang w:val="pt-AO"/>
        </w:rPr>
        <w:t>RF-01</w:t>
      </w:r>
      <w:r>
        <w:rPr>
          <w:b/>
          <w:bCs/>
          <w:lang w:val="pt-AO"/>
        </w:rPr>
        <w:t>f</w:t>
      </w:r>
      <w:r w:rsidRPr="00842D3F">
        <w:rPr>
          <w:b/>
          <w:bCs/>
          <w:lang w:val="pt-AO"/>
        </w:rPr>
        <w:t>:</w:t>
      </w:r>
      <w:r w:rsidRPr="00842D3F">
        <w:rPr>
          <w:lang w:val="pt-AO"/>
        </w:rPr>
        <w:t xml:space="preserve"> </w:t>
      </w:r>
      <w:r w:rsidRPr="008D5BD0">
        <w:rPr>
          <w:lang w:val="pt-AO"/>
        </w:rPr>
        <w:t>O sistema deve ser capaz de gerar uma lista de colaboradores ordenada pela sua data de admissão.</w:t>
      </w:r>
    </w:p>
    <w:p w14:paraId="2CD48DB3" w14:textId="7D125459" w:rsidR="00842D3F" w:rsidRPr="00842D3F" w:rsidRDefault="00842D3F" w:rsidP="001A74A8">
      <w:pPr>
        <w:numPr>
          <w:ilvl w:val="1"/>
          <w:numId w:val="4"/>
        </w:numPr>
        <w:rPr>
          <w:lang w:val="pt-AO"/>
        </w:rPr>
      </w:pPr>
      <w:r w:rsidRPr="00842D3F">
        <w:rPr>
          <w:b/>
          <w:bCs/>
          <w:lang w:val="pt-AO"/>
        </w:rPr>
        <w:t>RF-01</w:t>
      </w:r>
      <w:r>
        <w:rPr>
          <w:b/>
          <w:bCs/>
          <w:lang w:val="pt-AO"/>
        </w:rPr>
        <w:t>g</w:t>
      </w:r>
      <w:r w:rsidRPr="00842D3F">
        <w:rPr>
          <w:b/>
          <w:bCs/>
          <w:lang w:val="pt-AO"/>
        </w:rPr>
        <w:t>:</w:t>
      </w:r>
      <w:r w:rsidRPr="00842D3F">
        <w:rPr>
          <w:lang w:val="pt-AO"/>
        </w:rPr>
        <w:t xml:space="preserve"> O sistema deve permitir Importar colaboradores de um ficheiro.</w:t>
      </w:r>
    </w:p>
    <w:p w14:paraId="070432C1" w14:textId="40B6CFEF" w:rsidR="00842D3F" w:rsidRPr="00842D3F" w:rsidRDefault="00842D3F" w:rsidP="00D45750">
      <w:pPr>
        <w:numPr>
          <w:ilvl w:val="1"/>
          <w:numId w:val="4"/>
        </w:numPr>
        <w:rPr>
          <w:lang w:val="pt-AO"/>
        </w:rPr>
      </w:pPr>
      <w:r w:rsidRPr="00842D3F">
        <w:rPr>
          <w:b/>
          <w:bCs/>
          <w:lang w:val="pt-AO"/>
        </w:rPr>
        <w:t>RF-01</w:t>
      </w:r>
      <w:r>
        <w:rPr>
          <w:b/>
          <w:bCs/>
          <w:lang w:val="pt-AO"/>
        </w:rPr>
        <w:t>h</w:t>
      </w:r>
      <w:r w:rsidRPr="00842D3F">
        <w:rPr>
          <w:b/>
          <w:bCs/>
          <w:lang w:val="pt-AO"/>
        </w:rPr>
        <w:t>:</w:t>
      </w:r>
      <w:r w:rsidRPr="00842D3F">
        <w:rPr>
          <w:lang w:val="pt-AO"/>
        </w:rPr>
        <w:t xml:space="preserve"> O sistema deve permitir </w:t>
      </w:r>
      <w:r>
        <w:rPr>
          <w:lang w:val="pt-AO"/>
        </w:rPr>
        <w:t xml:space="preserve">exportar </w:t>
      </w:r>
      <w:r w:rsidRPr="00842D3F">
        <w:rPr>
          <w:lang w:val="pt-AO"/>
        </w:rPr>
        <w:t>colaboradores d</w:t>
      </w:r>
      <w:r>
        <w:rPr>
          <w:lang w:val="pt-AO"/>
        </w:rPr>
        <w:t>o sistema para um ficheiro para possível importação</w:t>
      </w:r>
      <w:r w:rsidRPr="00842D3F">
        <w:rPr>
          <w:lang w:val="pt-AO"/>
        </w:rPr>
        <w:t>.</w:t>
      </w:r>
    </w:p>
    <w:p w14:paraId="3E640A36" w14:textId="77777777" w:rsidR="008D5BD0" w:rsidRPr="008D5BD0" w:rsidRDefault="008D5BD0">
      <w:pPr>
        <w:numPr>
          <w:ilvl w:val="0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RF-02: Gestão de Funções</w:t>
      </w:r>
    </w:p>
    <w:p w14:paraId="1EE89B1A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RF-02a:</w:t>
      </w:r>
      <w:r w:rsidRPr="008D5BD0">
        <w:rPr>
          <w:lang w:val="pt-AO"/>
        </w:rPr>
        <w:t xml:space="preserve"> O sistema deve permitir criar uma função, identificada por um código, nome, salário base e bónus.</w:t>
      </w:r>
    </w:p>
    <w:p w14:paraId="5C92F3FC" w14:textId="77777777" w:rsidR="008D5BD0" w:rsidRP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RF-02b:</w:t>
      </w:r>
      <w:r w:rsidRPr="008D5BD0">
        <w:rPr>
          <w:lang w:val="pt-AO"/>
        </w:rPr>
        <w:t xml:space="preserve"> O sistema deve permitir eliminar uma função.</w:t>
      </w:r>
    </w:p>
    <w:p w14:paraId="0CA6E597" w14:textId="77777777" w:rsid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RF-02c:</w:t>
      </w:r>
      <w:r w:rsidRPr="008D5BD0">
        <w:rPr>
          <w:lang w:val="pt-AO"/>
        </w:rPr>
        <w:t xml:space="preserve"> O sistema deve imprimir a lista de todas as funções criadas.</w:t>
      </w:r>
    </w:p>
    <w:p w14:paraId="3DA627D8" w14:textId="66E2D9A9" w:rsidR="00842D3F" w:rsidRDefault="00842D3F" w:rsidP="00842D3F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RF-01</w:t>
      </w:r>
      <w:r>
        <w:rPr>
          <w:b/>
          <w:bCs/>
          <w:lang w:val="pt-AO"/>
        </w:rPr>
        <w:t>d</w:t>
      </w:r>
      <w:r w:rsidRPr="008D5BD0">
        <w:rPr>
          <w:b/>
          <w:bCs/>
          <w:lang w:val="pt-AO"/>
        </w:rPr>
        <w:t>:</w:t>
      </w:r>
      <w:r w:rsidRPr="008D5BD0">
        <w:rPr>
          <w:lang w:val="pt-AO"/>
        </w:rPr>
        <w:t xml:space="preserve"> O sistema deve permitir </w:t>
      </w:r>
      <w:r>
        <w:rPr>
          <w:lang w:val="pt-AO"/>
        </w:rPr>
        <w:t>Importar funções de um ficheiro</w:t>
      </w:r>
      <w:r w:rsidRPr="008D5BD0">
        <w:rPr>
          <w:lang w:val="pt-AO"/>
        </w:rPr>
        <w:t>.</w:t>
      </w:r>
    </w:p>
    <w:p w14:paraId="0C15DC03" w14:textId="7138A35E" w:rsidR="00842D3F" w:rsidRPr="00842D3F" w:rsidRDefault="00842D3F" w:rsidP="00842D3F">
      <w:pPr>
        <w:numPr>
          <w:ilvl w:val="1"/>
          <w:numId w:val="4"/>
        </w:numPr>
        <w:rPr>
          <w:lang w:val="pt-AO"/>
        </w:rPr>
      </w:pPr>
      <w:r w:rsidRPr="00842D3F">
        <w:rPr>
          <w:b/>
          <w:bCs/>
          <w:lang w:val="pt-AO"/>
        </w:rPr>
        <w:t>RF-01</w:t>
      </w:r>
      <w:r>
        <w:rPr>
          <w:b/>
          <w:bCs/>
          <w:lang w:val="pt-AO"/>
        </w:rPr>
        <w:t>e</w:t>
      </w:r>
      <w:r w:rsidRPr="00842D3F">
        <w:rPr>
          <w:b/>
          <w:bCs/>
          <w:lang w:val="pt-AO"/>
        </w:rPr>
        <w:t>:</w:t>
      </w:r>
      <w:r w:rsidRPr="00842D3F">
        <w:rPr>
          <w:lang w:val="pt-AO"/>
        </w:rPr>
        <w:t xml:space="preserve"> O sistema deve permitir </w:t>
      </w:r>
      <w:r>
        <w:rPr>
          <w:lang w:val="pt-AO"/>
        </w:rPr>
        <w:t xml:space="preserve">exportar funções </w:t>
      </w:r>
      <w:r w:rsidRPr="00842D3F">
        <w:rPr>
          <w:lang w:val="pt-AO"/>
        </w:rPr>
        <w:t>d</w:t>
      </w:r>
      <w:r>
        <w:rPr>
          <w:lang w:val="pt-AO"/>
        </w:rPr>
        <w:t>o sistema para um ficheiro para possível importação</w:t>
      </w:r>
      <w:r w:rsidRPr="00842D3F">
        <w:rPr>
          <w:lang w:val="pt-AO"/>
        </w:rPr>
        <w:t>.</w:t>
      </w:r>
    </w:p>
    <w:p w14:paraId="79C27990" w14:textId="20140DD7" w:rsidR="008D5BD0" w:rsidRPr="008D5BD0" w:rsidRDefault="008D5BD0">
      <w:pPr>
        <w:numPr>
          <w:ilvl w:val="0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 xml:space="preserve">RF-03: </w:t>
      </w:r>
      <w:r w:rsidR="00842D3F">
        <w:rPr>
          <w:b/>
          <w:bCs/>
          <w:lang w:val="pt-AO"/>
        </w:rPr>
        <w:t>Processamento de Salários</w:t>
      </w:r>
    </w:p>
    <w:p w14:paraId="34BE93DB" w14:textId="2D284843" w:rsidR="008D5BD0" w:rsidRDefault="008D5BD0">
      <w:pPr>
        <w:numPr>
          <w:ilvl w:val="1"/>
          <w:numId w:val="4"/>
        </w:numPr>
        <w:rPr>
          <w:lang w:val="pt-AO"/>
        </w:rPr>
      </w:pPr>
      <w:r w:rsidRPr="008D5BD0">
        <w:rPr>
          <w:b/>
          <w:bCs/>
          <w:lang w:val="pt-AO"/>
        </w:rPr>
        <w:t>RF-03a:</w:t>
      </w:r>
      <w:r w:rsidRPr="008D5BD0">
        <w:rPr>
          <w:lang w:val="pt-AO"/>
        </w:rPr>
        <w:t xml:space="preserve"> O sistema deve </w:t>
      </w:r>
      <w:r w:rsidR="00072CAE">
        <w:rPr>
          <w:lang w:val="pt-AO"/>
        </w:rPr>
        <w:t xml:space="preserve">permitir </w:t>
      </w:r>
      <w:r w:rsidRPr="008D5BD0">
        <w:rPr>
          <w:lang w:val="pt-AO"/>
        </w:rPr>
        <w:t xml:space="preserve">gerar </w:t>
      </w:r>
      <w:r w:rsidR="00072CAE">
        <w:rPr>
          <w:lang w:val="pt-AO"/>
        </w:rPr>
        <w:t>holerite para cada colaborador</w:t>
      </w:r>
    </w:p>
    <w:p w14:paraId="31F43B8B" w14:textId="0E2A3886" w:rsidR="00EA7DB3" w:rsidRDefault="00EA7DB3" w:rsidP="00962E6A">
      <w:pPr>
        <w:numPr>
          <w:ilvl w:val="1"/>
          <w:numId w:val="4"/>
        </w:numPr>
        <w:rPr>
          <w:lang w:val="pt-AO"/>
        </w:rPr>
      </w:pPr>
      <w:r w:rsidRPr="00EA7DB3">
        <w:rPr>
          <w:b/>
          <w:bCs/>
          <w:lang w:val="pt-AO"/>
        </w:rPr>
        <w:t>RF-03</w:t>
      </w:r>
      <w:r>
        <w:rPr>
          <w:b/>
          <w:bCs/>
          <w:lang w:val="pt-AO"/>
        </w:rPr>
        <w:t>b</w:t>
      </w:r>
      <w:r w:rsidRPr="00EA7DB3">
        <w:rPr>
          <w:b/>
          <w:bCs/>
          <w:lang w:val="pt-AO"/>
        </w:rPr>
        <w:t>:</w:t>
      </w:r>
      <w:r w:rsidRPr="00EA7DB3">
        <w:rPr>
          <w:lang w:val="pt-AO"/>
        </w:rPr>
        <w:t xml:space="preserve"> </w:t>
      </w:r>
      <w:r w:rsidRPr="008D5BD0">
        <w:rPr>
          <w:lang w:val="pt-AO"/>
        </w:rPr>
        <w:t xml:space="preserve">O sistema deve ser capaz de </w:t>
      </w:r>
      <w:r w:rsidR="00E95A6A">
        <w:rPr>
          <w:lang w:val="pt-AO"/>
        </w:rPr>
        <w:t>exportar holerites.</w:t>
      </w:r>
    </w:p>
    <w:p w14:paraId="74068344" w14:textId="5E632811" w:rsidR="00E95A6A" w:rsidRPr="00E95A6A" w:rsidRDefault="00E95A6A" w:rsidP="00E95A6A">
      <w:pPr>
        <w:numPr>
          <w:ilvl w:val="1"/>
          <w:numId w:val="4"/>
        </w:numPr>
        <w:rPr>
          <w:lang w:val="pt-AO"/>
        </w:rPr>
      </w:pPr>
      <w:r w:rsidRPr="00EA7DB3">
        <w:rPr>
          <w:b/>
          <w:bCs/>
          <w:lang w:val="pt-AO"/>
        </w:rPr>
        <w:t>RF-03</w:t>
      </w:r>
      <w:r>
        <w:rPr>
          <w:b/>
          <w:bCs/>
          <w:lang w:val="pt-AO"/>
        </w:rPr>
        <w:t>b</w:t>
      </w:r>
      <w:r w:rsidRPr="00EA7DB3">
        <w:rPr>
          <w:b/>
          <w:bCs/>
          <w:lang w:val="pt-AO"/>
        </w:rPr>
        <w:t>:</w:t>
      </w:r>
      <w:r w:rsidRPr="00EA7DB3">
        <w:rPr>
          <w:lang w:val="pt-AO"/>
        </w:rPr>
        <w:t xml:space="preserve"> </w:t>
      </w:r>
      <w:r w:rsidRPr="008D5BD0">
        <w:rPr>
          <w:lang w:val="pt-AO"/>
        </w:rPr>
        <w:t xml:space="preserve">O sistema deve ser </w:t>
      </w:r>
      <w:r>
        <w:rPr>
          <w:lang w:val="pt-AO"/>
        </w:rPr>
        <w:t>listar os holerites</w:t>
      </w:r>
      <w:r>
        <w:rPr>
          <w:rStyle w:val="FootnoteReference"/>
          <w:lang w:val="pt-AO"/>
        </w:rPr>
        <w:footnoteReference w:id="2"/>
      </w:r>
      <w:r>
        <w:rPr>
          <w:lang w:val="pt-AO"/>
        </w:rPr>
        <w:t xml:space="preserve"> gerados.</w:t>
      </w:r>
    </w:p>
    <w:p w14:paraId="25A30D0C" w14:textId="17B0EFA9" w:rsidR="008D5BD0" w:rsidRDefault="008D5BD0" w:rsidP="008D5BD0">
      <w:pPr>
        <w:pStyle w:val="Heading2"/>
        <w:rPr>
          <w:lang w:val="pt-AO"/>
        </w:rPr>
      </w:pPr>
      <w:bookmarkStart w:id="21" w:name="_Toc202743990"/>
      <w:r w:rsidRPr="008D5BD0">
        <w:rPr>
          <w:lang w:val="pt-AO"/>
        </w:rPr>
        <w:t>Requisitos Não-Funcionais (RNF) e Regras de Negócio</w:t>
      </w:r>
      <w:r w:rsidR="009211C4">
        <w:rPr>
          <w:lang w:val="pt-AO"/>
        </w:rPr>
        <w:t xml:space="preserve"> (RN)</w:t>
      </w:r>
      <w:bookmarkEnd w:id="21"/>
    </w:p>
    <w:p w14:paraId="0A68EE4D" w14:textId="7B385335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Estes requisitos definem como o sistema deve operar e as restrições a que está sujeito.</w:t>
      </w:r>
    </w:p>
    <w:p w14:paraId="768AB10C" w14:textId="7777777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RNF-01: Tecnologia:</w:t>
      </w:r>
      <w:r w:rsidRPr="008D5BD0">
        <w:rPr>
          <w:lang w:val="pt-AO"/>
        </w:rPr>
        <w:t xml:space="preserve"> A solução deve ser desenvolvida na linguagem de programação </w:t>
      </w:r>
      <w:r w:rsidRPr="008D5BD0">
        <w:rPr>
          <w:b/>
          <w:bCs/>
          <w:lang w:val="pt-AO"/>
        </w:rPr>
        <w:t>Java</w:t>
      </w:r>
      <w:r w:rsidRPr="008D5BD0">
        <w:rPr>
          <w:lang w:val="pt-AO"/>
        </w:rPr>
        <w:t>.</w:t>
      </w:r>
    </w:p>
    <w:p w14:paraId="41B71896" w14:textId="7777777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RNF-02: Estrutura:</w:t>
      </w:r>
      <w:r w:rsidRPr="008D5BD0">
        <w:rPr>
          <w:lang w:val="pt-AO"/>
        </w:rPr>
        <w:t xml:space="preserve"> As entidades colaborador e função devem ser implementadas em classes próprias, e deve existir apenas uma classe principal com o método main.</w:t>
      </w:r>
    </w:p>
    <w:p w14:paraId="28371CD1" w14:textId="7777777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RNF-03: Validação de Dados:</w:t>
      </w:r>
    </w:p>
    <w:p w14:paraId="65594E19" w14:textId="77777777" w:rsidR="008D5BD0" w:rsidRPr="008D5BD0" w:rsidRDefault="008D5BD0">
      <w:pPr>
        <w:numPr>
          <w:ilvl w:val="1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RNF-03a:</w:t>
      </w:r>
      <w:r w:rsidRPr="008D5BD0">
        <w:rPr>
          <w:lang w:val="pt-AO"/>
        </w:rPr>
        <w:t xml:space="preserve"> As datas inseridas no sistema devem ser validadas.</w:t>
      </w:r>
    </w:p>
    <w:p w14:paraId="2E15FC8F" w14:textId="77777777" w:rsidR="008D5BD0" w:rsidRPr="008D5BD0" w:rsidRDefault="008D5BD0">
      <w:pPr>
        <w:numPr>
          <w:ilvl w:val="1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RNF-03b:</w:t>
      </w:r>
      <w:r w:rsidRPr="008D5BD0">
        <w:rPr>
          <w:lang w:val="pt-AO"/>
        </w:rPr>
        <w:t xml:space="preserve"> O formato do endereço de email deve ser validado.</w:t>
      </w:r>
    </w:p>
    <w:p w14:paraId="1C86CDDF" w14:textId="1037FC95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RNF-04 (</w:t>
      </w:r>
      <w:r w:rsidR="009211C4">
        <w:rPr>
          <w:b/>
          <w:bCs/>
          <w:lang w:val="pt-AO"/>
        </w:rPr>
        <w:t>RN</w:t>
      </w:r>
      <w:r w:rsidRPr="008D5BD0">
        <w:rPr>
          <w:b/>
          <w:bCs/>
          <w:lang w:val="pt-AO"/>
        </w:rPr>
        <w:t>):</w:t>
      </w:r>
      <w:r w:rsidRPr="008D5BD0">
        <w:rPr>
          <w:lang w:val="pt-AO"/>
        </w:rPr>
        <w:t xml:space="preserve"> Uma função só pode ser eliminada se não estiver associada a nenhum colaborador.</w:t>
      </w:r>
    </w:p>
    <w:p w14:paraId="7A94A845" w14:textId="0A6C1717" w:rsidR="008D5BD0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RNF-05</w:t>
      </w:r>
      <w:r w:rsidR="009211C4">
        <w:rPr>
          <w:b/>
          <w:bCs/>
          <w:lang w:val="pt-AO"/>
        </w:rPr>
        <w:t xml:space="preserve"> </w:t>
      </w:r>
      <w:r w:rsidRPr="008D5BD0">
        <w:rPr>
          <w:b/>
          <w:bCs/>
          <w:lang w:val="pt-AO"/>
        </w:rPr>
        <w:t>(</w:t>
      </w:r>
      <w:r w:rsidR="009211C4">
        <w:rPr>
          <w:b/>
          <w:bCs/>
          <w:lang w:val="pt-AO"/>
        </w:rPr>
        <w:t>RN</w:t>
      </w:r>
      <w:r w:rsidRPr="008D5BD0">
        <w:rPr>
          <w:b/>
          <w:bCs/>
          <w:lang w:val="pt-AO"/>
        </w:rPr>
        <w:t>):</w:t>
      </w:r>
      <w:r w:rsidRPr="008D5BD0">
        <w:rPr>
          <w:lang w:val="pt-AO"/>
        </w:rPr>
        <w:t xml:space="preserve"> As funções devem ser criadas antes da admissão de um colaborador nessa função.</w:t>
      </w:r>
    </w:p>
    <w:p w14:paraId="4BA41221" w14:textId="5113BAD1" w:rsidR="00845C17" w:rsidRPr="008D5BD0" w:rsidRDefault="008D5BD0">
      <w:pPr>
        <w:numPr>
          <w:ilvl w:val="0"/>
          <w:numId w:val="5"/>
        </w:numPr>
        <w:rPr>
          <w:lang w:val="pt-AO"/>
        </w:rPr>
      </w:pPr>
      <w:r w:rsidRPr="008D5BD0">
        <w:rPr>
          <w:b/>
          <w:bCs/>
          <w:lang w:val="pt-AO"/>
        </w:rPr>
        <w:t>RNF-06 (</w:t>
      </w:r>
      <w:r w:rsidR="009211C4">
        <w:rPr>
          <w:b/>
          <w:bCs/>
          <w:lang w:val="pt-AO"/>
        </w:rPr>
        <w:t>RN</w:t>
      </w:r>
      <w:r w:rsidRPr="008D5BD0">
        <w:rPr>
          <w:b/>
          <w:bCs/>
          <w:lang w:val="pt-AO"/>
        </w:rPr>
        <w:t>):</w:t>
      </w:r>
      <w:r w:rsidRPr="008D5BD0">
        <w:rPr>
          <w:lang w:val="pt-AO"/>
        </w:rPr>
        <w:t xml:space="preserve"> O sistema deve verificar se a função atribuída a um colaborador existe na lista de funções</w:t>
      </w:r>
    </w:p>
    <w:p w14:paraId="24CD3492" w14:textId="7C4CA5DF" w:rsidR="0090350A" w:rsidRDefault="0090350A" w:rsidP="0090350A">
      <w:pPr>
        <w:pStyle w:val="Heading1"/>
        <w:rPr>
          <w:rFonts w:ascii="Times New Roman" w:hAnsi="Times New Roman"/>
          <w:sz w:val="27"/>
          <w:lang w:val="pt-AO"/>
        </w:rPr>
      </w:pPr>
      <w:bookmarkStart w:id="22" w:name="_Toc182708077"/>
      <w:bookmarkStart w:id="23" w:name="_Toc182709274"/>
      <w:bookmarkStart w:id="24" w:name="_Toc182709332"/>
      <w:bookmarkEnd w:id="17"/>
      <w:bookmarkEnd w:id="18"/>
      <w:bookmarkEnd w:id="19"/>
      <w:r>
        <w:t xml:space="preserve"> </w:t>
      </w:r>
      <w:bookmarkStart w:id="25" w:name="_Toc202743991"/>
      <w:r>
        <w:t>Arquitectura e Desenho do Sistema (UML)</w:t>
      </w:r>
      <w:bookmarkEnd w:id="25"/>
    </w:p>
    <w:p w14:paraId="6F669AAE" w14:textId="77777777" w:rsidR="0090350A" w:rsidRDefault="0090350A" w:rsidP="0090350A">
      <w:r>
        <w:t>Para visualizar a estrutura e o comportamento do sistema, foram criados os seguintes diagramas UML (Unified Modeling Language).</w:t>
      </w:r>
    </w:p>
    <w:p w14:paraId="4E48F6A7" w14:textId="72A55733" w:rsidR="0090350A" w:rsidRDefault="0090350A" w:rsidP="0090350A">
      <w:pPr>
        <w:pStyle w:val="Heading2"/>
      </w:pPr>
      <w:bookmarkStart w:id="26" w:name="_Toc202743992"/>
      <w:r>
        <w:t>Diagrama de Casos de Uso</w:t>
      </w:r>
      <w:bookmarkEnd w:id="26"/>
    </w:p>
    <w:p w14:paraId="602B3ECE" w14:textId="1D1781EA" w:rsidR="0090350A" w:rsidRDefault="0090350A" w:rsidP="0090350A">
      <w:r>
        <w:t>Este diagrama ilustra as interacções entre o utilizador (Administrador de RH) e as principais funcionalidades do sistema.</w:t>
      </w:r>
    </w:p>
    <w:p w14:paraId="4BAC85F6" w14:textId="77777777" w:rsidR="005A14DD" w:rsidRDefault="009211C4" w:rsidP="005A14DD">
      <w:pPr>
        <w:keepNext/>
        <w:jc w:val="center"/>
      </w:pPr>
      <w:r>
        <w:rPr>
          <w:noProof/>
        </w:rPr>
        <w:drawing>
          <wp:inline distT="0" distB="0" distL="0" distR="0" wp14:anchorId="02ED311F" wp14:editId="7C708E24">
            <wp:extent cx="3390900" cy="3052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33" cy="30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2A30" w14:textId="5179EE79" w:rsidR="009211C4" w:rsidRDefault="005A14DD" w:rsidP="005A14DD">
      <w:pPr>
        <w:pStyle w:val="Caption"/>
      </w:pPr>
      <w:bookmarkStart w:id="27" w:name="_Toc2027462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20F8E">
        <w:rPr>
          <w:noProof/>
        </w:rPr>
        <w:t>1</w:t>
      </w:r>
      <w:r>
        <w:fldChar w:fldCharType="end"/>
      </w:r>
      <w:r>
        <w:t xml:space="preserve"> - </w:t>
      </w:r>
      <w:r w:rsidRPr="006507CF">
        <w:t>Diagrama de Casos de Uso Geral do Sistema de Processamento de Salário</w:t>
      </w:r>
      <w:bookmarkEnd w:id="27"/>
    </w:p>
    <w:p w14:paraId="5FBE29A9" w14:textId="77777777" w:rsidR="005A14DD" w:rsidRDefault="009211C4" w:rsidP="005A14DD">
      <w:pPr>
        <w:keepNext/>
        <w:jc w:val="center"/>
      </w:pPr>
      <w:r>
        <w:rPr>
          <w:noProof/>
        </w:rPr>
        <w:drawing>
          <wp:inline distT="0" distB="0" distL="0" distR="0" wp14:anchorId="28365499" wp14:editId="78AA004F">
            <wp:extent cx="562927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202C" w14:textId="38E2CFC2" w:rsidR="005A14DD" w:rsidRDefault="005A14DD" w:rsidP="005A14DD">
      <w:pPr>
        <w:pStyle w:val="Caption"/>
      </w:pPr>
      <w:bookmarkStart w:id="28" w:name="_Toc20274622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20F8E">
        <w:rPr>
          <w:noProof/>
        </w:rPr>
        <w:t>2</w:t>
      </w:r>
      <w:r>
        <w:fldChar w:fldCharType="end"/>
      </w:r>
      <w:r>
        <w:t xml:space="preserve"> - </w:t>
      </w:r>
      <w:r w:rsidRPr="00657EF0">
        <w:t>Diagrama de Casos de Uso detalhado do módulo 'Gerir Colaborador'</w:t>
      </w:r>
      <w:bookmarkEnd w:id="28"/>
    </w:p>
    <w:p w14:paraId="53490720" w14:textId="77777777" w:rsidR="005A14DD" w:rsidRDefault="009211C4" w:rsidP="005A14DD">
      <w:pPr>
        <w:keepNext/>
        <w:jc w:val="center"/>
      </w:pPr>
      <w:r>
        <w:rPr>
          <w:noProof/>
        </w:rPr>
        <w:drawing>
          <wp:inline distT="0" distB="0" distL="0" distR="0" wp14:anchorId="3862DC9F" wp14:editId="4E7835F5">
            <wp:extent cx="5629275" cy="381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3962" w14:textId="5BE1FAD6" w:rsidR="005A14DD" w:rsidRDefault="005A14DD" w:rsidP="005A14DD">
      <w:pPr>
        <w:pStyle w:val="Caption"/>
      </w:pPr>
      <w:bookmarkStart w:id="29" w:name="_Toc2027462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20F8E">
        <w:rPr>
          <w:noProof/>
        </w:rPr>
        <w:t>3</w:t>
      </w:r>
      <w:r>
        <w:fldChar w:fldCharType="end"/>
      </w:r>
      <w:r>
        <w:t xml:space="preserve"> - </w:t>
      </w:r>
      <w:r w:rsidRPr="00892D57">
        <w:t>Diagrama de Casos de Uso detalhado do módulo 'Gerir Função'</w:t>
      </w:r>
      <w:bookmarkEnd w:id="29"/>
    </w:p>
    <w:p w14:paraId="7ED5851C" w14:textId="77777777" w:rsidR="005A14DD" w:rsidRDefault="009211C4" w:rsidP="005A14DD">
      <w:pPr>
        <w:keepNext/>
        <w:jc w:val="center"/>
      </w:pPr>
      <w:r>
        <w:rPr>
          <w:noProof/>
        </w:rPr>
        <w:drawing>
          <wp:inline distT="0" distB="0" distL="0" distR="0" wp14:anchorId="348B4F81" wp14:editId="1B790DD4">
            <wp:extent cx="56292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2506" w14:textId="7B28BA59" w:rsidR="009211C4" w:rsidRDefault="005A14DD" w:rsidP="005A14DD">
      <w:pPr>
        <w:pStyle w:val="Caption"/>
      </w:pPr>
      <w:bookmarkStart w:id="30" w:name="_Toc2027462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20F8E">
        <w:rPr>
          <w:noProof/>
        </w:rPr>
        <w:t>4</w:t>
      </w:r>
      <w:r>
        <w:fldChar w:fldCharType="end"/>
      </w:r>
      <w:r>
        <w:t xml:space="preserve"> - </w:t>
      </w:r>
      <w:r w:rsidRPr="009949F0">
        <w:t>Diagrama de Casos de Uso detalhado do módulo 'Processar Salário'</w:t>
      </w:r>
      <w:bookmarkEnd w:id="30"/>
    </w:p>
    <w:p w14:paraId="58F654BF" w14:textId="1A45016E" w:rsidR="0090350A" w:rsidRPr="0090350A" w:rsidRDefault="0090350A" w:rsidP="0090350A">
      <w:pPr>
        <w:pStyle w:val="Heading2"/>
        <w:rPr>
          <w:lang w:val="pt-AO"/>
        </w:rPr>
      </w:pPr>
      <w:bookmarkStart w:id="31" w:name="_Toc202743993"/>
      <w:r w:rsidRPr="0090350A">
        <w:rPr>
          <w:lang w:val="pt-AO"/>
        </w:rPr>
        <w:t>Diagrama de Classes</w:t>
      </w:r>
      <w:bookmarkEnd w:id="31"/>
    </w:p>
    <w:p w14:paraId="7058670F" w14:textId="45DA3A08" w:rsidR="00EC5277" w:rsidRDefault="0090350A" w:rsidP="0090350A">
      <w:pPr>
        <w:rPr>
          <w:lang w:val="pt-AO"/>
        </w:rPr>
      </w:pPr>
      <w:r w:rsidRPr="0090350A">
        <w:rPr>
          <w:lang w:val="pt-AO"/>
        </w:rPr>
        <w:t>Este diagrama detalha a estrutura estática do sistema, mostrando as classes, seus atributos, métodos e a relação entre elas.</w:t>
      </w:r>
    </w:p>
    <w:p w14:paraId="3ABF0CAE" w14:textId="77777777" w:rsidR="00342CC9" w:rsidRDefault="00CB6496" w:rsidP="00342CC9">
      <w:pPr>
        <w:keepNext/>
      </w:pPr>
      <w:r>
        <w:rPr>
          <w:noProof/>
          <w:lang w:val="pt-AO"/>
        </w:rPr>
        <w:drawing>
          <wp:inline distT="0" distB="0" distL="0" distR="0" wp14:anchorId="5B288ED9" wp14:editId="6D80343A">
            <wp:extent cx="5759450" cy="291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4B4C" w14:textId="069B34DA" w:rsidR="00CB6496" w:rsidRPr="0090350A" w:rsidRDefault="00342CC9" w:rsidP="00342CC9">
      <w:pPr>
        <w:pStyle w:val="Caption"/>
      </w:pPr>
      <w:bookmarkStart w:id="32" w:name="_Toc20274622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20F8E">
        <w:rPr>
          <w:noProof/>
        </w:rPr>
        <w:t>5</w:t>
      </w:r>
      <w:r>
        <w:fldChar w:fldCharType="end"/>
      </w:r>
      <w:r>
        <w:t xml:space="preserve"> - Diagrama de classes do programa</w:t>
      </w:r>
      <w:bookmarkEnd w:id="32"/>
    </w:p>
    <w:bookmarkEnd w:id="22"/>
    <w:bookmarkEnd w:id="23"/>
    <w:bookmarkEnd w:id="24"/>
    <w:p w14:paraId="47E71AF9" w14:textId="77777777" w:rsidR="00342CC9" w:rsidRDefault="00342CC9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5572E4F" w14:textId="41968E8A" w:rsidR="0090350A" w:rsidRDefault="0090350A" w:rsidP="0090350A">
      <w:pPr>
        <w:pStyle w:val="Heading1"/>
        <w:spacing w:line="276" w:lineRule="auto"/>
      </w:pPr>
      <w:bookmarkStart w:id="33" w:name="_Toc202743994"/>
      <w:r>
        <w:t>METODOLOGIA</w:t>
      </w:r>
      <w:bookmarkEnd w:id="33"/>
    </w:p>
    <w:p w14:paraId="6C9858D3" w14:textId="77777777" w:rsidR="0090350A" w:rsidRDefault="0090350A" w:rsidP="0090350A">
      <w:r w:rsidRPr="008D5BD0">
        <w:t>A execução do projecto foi norteada por uma abordagem metódica, que incluiu a divisão de tarefas entre os membros da equipa e a selecção criteriosa das estruturas e técnicas de programação para atender aos requisitos do enunciado.</w:t>
      </w:r>
    </w:p>
    <w:p w14:paraId="2E46F2DA" w14:textId="291D5E95" w:rsidR="0090350A" w:rsidRDefault="0090350A" w:rsidP="0090350A">
      <w:pPr>
        <w:pStyle w:val="Heading2"/>
      </w:pPr>
      <w:bookmarkStart w:id="34" w:name="_Toc202743995"/>
      <w:r>
        <w:t>Tecnologia e Ferramentas</w:t>
      </w:r>
      <w:bookmarkEnd w:id="34"/>
    </w:p>
    <w:p w14:paraId="58DD21CF" w14:textId="16401A9B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>Linguagem: Java (JDK 23).</w:t>
      </w:r>
    </w:p>
    <w:p w14:paraId="25E89CB7" w14:textId="65C01595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>IDE: Apache NetBeans IDE 25.</w:t>
      </w:r>
    </w:p>
    <w:p w14:paraId="55744AE4" w14:textId="715AE8BC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>Estruturas de Dados: java.util.ArrayList</w:t>
      </w:r>
    </w:p>
    <w:p w14:paraId="4780E9C0" w14:textId="3AA1D908" w:rsidR="0090350A" w:rsidRPr="0090350A" w:rsidRDefault="0090350A">
      <w:pPr>
        <w:pStyle w:val="ListParagraph"/>
        <w:numPr>
          <w:ilvl w:val="0"/>
          <w:numId w:val="6"/>
        </w:numPr>
        <w:rPr>
          <w:lang w:val="pt-AO"/>
        </w:rPr>
      </w:pPr>
      <w:r w:rsidRPr="0090350A">
        <w:rPr>
          <w:lang w:val="pt-AO"/>
        </w:rPr>
        <w:t>Controlo de Versões: Github</w:t>
      </w:r>
    </w:p>
    <w:p w14:paraId="2B948579" w14:textId="77777777" w:rsidR="0090350A" w:rsidRDefault="0090350A" w:rsidP="0090350A">
      <w:pPr>
        <w:pStyle w:val="Heading2"/>
      </w:pPr>
      <w:bookmarkStart w:id="35" w:name="_Toc202743996"/>
      <w:r>
        <w:t>Divisão de Responsabilidades</w:t>
      </w:r>
      <w:bookmarkEnd w:id="35"/>
    </w:p>
    <w:p w14:paraId="7BD13F4E" w14:textId="77777777" w:rsidR="0090350A" w:rsidRPr="008D5BD0" w:rsidRDefault="0090350A" w:rsidP="0090350A">
      <w:pPr>
        <w:rPr>
          <w:lang w:val="pt-AO"/>
        </w:rPr>
      </w:pPr>
      <w:r w:rsidRPr="008D5BD0">
        <w:rPr>
          <w:lang w:val="pt-AO"/>
        </w:rPr>
        <w:t>Para assegurar a eficiência e a qualidade do desenvolvimento, as tarefas foram distribuídas da seguinte forma entre os membros do Grupo 4:</w:t>
      </w:r>
    </w:p>
    <w:p w14:paraId="25769710" w14:textId="7D5E72A2" w:rsidR="0090350A" w:rsidRPr="008D5BD0" w:rsidRDefault="0090350A">
      <w:pPr>
        <w:numPr>
          <w:ilvl w:val="0"/>
          <w:numId w:val="3"/>
        </w:numPr>
        <w:rPr>
          <w:lang w:val="pt-AO"/>
        </w:rPr>
      </w:pPr>
      <w:r w:rsidRPr="008D5BD0">
        <w:rPr>
          <w:b/>
          <w:bCs/>
          <w:lang w:val="pt-AO"/>
        </w:rPr>
        <w:t>Emanuel:</w:t>
      </w:r>
    </w:p>
    <w:p w14:paraId="4FC476D4" w14:textId="79A7FB76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Responsável pela arquitectura geral do projecto, incluindo a definição da estrutura de pacotes isptec.pii_tp2.grupo4.projecto, conforme solicitado.</w:t>
      </w:r>
    </w:p>
    <w:p w14:paraId="4FDF731C" w14:textId="76C92B4F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Implementação da classe principal (Main), contendo o menu de interacção com o utilizador e o fluxo principal da aplicação.</w:t>
      </w:r>
    </w:p>
    <w:p w14:paraId="4A4FDB1A" w14:textId="77777777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Coordenação da equipa, gestão da integração do código e garantia da coesão do projecto final.</w:t>
      </w:r>
    </w:p>
    <w:p w14:paraId="74955DCB" w14:textId="77777777" w:rsidR="0090350A" w:rsidRPr="008D5BD0" w:rsidRDefault="0090350A">
      <w:pPr>
        <w:numPr>
          <w:ilvl w:val="0"/>
          <w:numId w:val="3"/>
        </w:numPr>
        <w:rPr>
          <w:lang w:val="pt-AO"/>
        </w:rPr>
      </w:pPr>
      <w:r w:rsidRPr="008D5BD0">
        <w:rPr>
          <w:b/>
          <w:bCs/>
          <w:lang w:val="pt-AO"/>
        </w:rPr>
        <w:t>Carlos:</w:t>
      </w:r>
    </w:p>
    <w:p w14:paraId="1A4188A3" w14:textId="5DCDD63E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Responsável pela implementação completa da classe Colaborador e dos seus atributos (número, nome, morada, data de nascimento, função, data de admissão e email).</w:t>
      </w:r>
    </w:p>
    <w:p w14:paraId="70AD2691" w14:textId="6894C04D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Desenvolvimento dos métodos para as operações de actualizar e desactivar um colaborador.</w:t>
      </w:r>
    </w:p>
    <w:p w14:paraId="3DAD746C" w14:textId="77777777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Implementação das rotinas de validação de dados, com especial atenção à validação do formato do endereço de email e à coerência das datas.</w:t>
      </w:r>
    </w:p>
    <w:p w14:paraId="425834DE" w14:textId="77777777" w:rsidR="0090350A" w:rsidRPr="008D5BD0" w:rsidRDefault="0090350A">
      <w:pPr>
        <w:numPr>
          <w:ilvl w:val="0"/>
          <w:numId w:val="3"/>
        </w:numPr>
        <w:rPr>
          <w:lang w:val="pt-AO"/>
        </w:rPr>
      </w:pPr>
      <w:r w:rsidRPr="008D5BD0">
        <w:rPr>
          <w:b/>
          <w:bCs/>
          <w:lang w:val="pt-AO"/>
        </w:rPr>
        <w:t>Abel:</w:t>
      </w:r>
    </w:p>
    <w:p w14:paraId="531EFC6C" w14:textId="7490DF1E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Responsável pela implementação da classe Funcao, com os seus respectivos atributos (código, nome, salário base e bónus).</w:t>
      </w:r>
    </w:p>
    <w:p w14:paraId="69AB3E95" w14:textId="348B5FCF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Desenvolvimento dos métodos para criar, eliminar e imprimir a lista de todas as funções.</w:t>
      </w:r>
    </w:p>
    <w:p w14:paraId="698CD1DD" w14:textId="77777777" w:rsidR="0090350A" w:rsidRPr="008D5BD0" w:rsidRDefault="0090350A">
      <w:pPr>
        <w:numPr>
          <w:ilvl w:val="1"/>
          <w:numId w:val="3"/>
        </w:numPr>
        <w:rPr>
          <w:lang w:val="pt-AO"/>
        </w:rPr>
      </w:pPr>
      <w:r w:rsidRPr="008D5BD0">
        <w:rPr>
          <w:lang w:val="pt-AO"/>
        </w:rPr>
        <w:t>Implementação da lógica de negócio que impede a eliminação de uma função caso ela esteja associada a algum colaborador , bem como a verificação da existência da função no acto de cadastro de um colaborador</w:t>
      </w:r>
    </w:p>
    <w:p w14:paraId="5A5BEF2A" w14:textId="77777777" w:rsidR="0090350A" w:rsidRDefault="0090350A" w:rsidP="0090350A">
      <w:pPr>
        <w:pStyle w:val="Heading2"/>
      </w:pPr>
      <w:bookmarkStart w:id="36" w:name="_Toc202743997"/>
      <w:r>
        <w:t xml:space="preserve">Estruturas Utilizadas e Decisões de </w:t>
      </w:r>
      <w:r w:rsidRPr="0090350A">
        <w:t>Implementação</w:t>
      </w:r>
      <w:bookmarkEnd w:id="36"/>
    </w:p>
    <w:p w14:paraId="0E1A3C26" w14:textId="77777777" w:rsidR="0090350A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Linguagem:</w:t>
      </w:r>
      <w:r w:rsidRPr="00637942">
        <w:rPr>
          <w:lang w:val="pt-AO"/>
        </w:rPr>
        <w:t xml:space="preserve"> O projecto foi integralmente desenvolvido na linguagem de programação </w:t>
      </w:r>
      <w:r w:rsidRPr="00637942">
        <w:rPr>
          <w:b/>
          <w:bCs/>
          <w:lang w:val="pt-AO"/>
        </w:rPr>
        <w:t>Java</w:t>
      </w:r>
      <w:r w:rsidRPr="00637942">
        <w:rPr>
          <w:lang w:val="pt-AO"/>
        </w:rPr>
        <w:t>, conforme estipulado no enunciado.</w:t>
      </w:r>
    </w:p>
    <w:p w14:paraId="5139EA7C" w14:textId="77777777" w:rsidR="00637942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Armazenamento de Dados em Memória:</w:t>
      </w:r>
      <w:r w:rsidRPr="00637942">
        <w:rPr>
          <w:lang w:val="pt-AO"/>
        </w:rPr>
        <w:t xml:space="preserve"> Para o armazenamento dos objectos Colaborador e Funcao durante a execução do programa, optou-se pela utilização da estrutura de dados java.util.ArrayList. Esta escolha justifica-se pela sua natureza dinâmica, que permite a fácil inserção e remoção de elementos, adequando-se perfeitamente às necessidades de cadastro, eliminação e listagem do sistema.</w:t>
      </w:r>
    </w:p>
    <w:p w14:paraId="784BB065" w14:textId="3083F425" w:rsidR="0090350A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Validação de Dados:</w:t>
      </w:r>
      <w:r w:rsidRPr="00637942">
        <w:rPr>
          <w:lang w:val="pt-AO"/>
        </w:rPr>
        <w:t xml:space="preserve"> Para garantir a integridade e a robustez dos dados inseridos, foram implementados vários mecanismos de validação:</w:t>
      </w:r>
    </w:p>
    <w:p w14:paraId="0ABAF96C" w14:textId="77777777" w:rsidR="0090350A" w:rsidRPr="00637942" w:rsidRDefault="0090350A">
      <w:pPr>
        <w:pStyle w:val="ListParagraph"/>
        <w:numPr>
          <w:ilvl w:val="0"/>
          <w:numId w:val="7"/>
        </w:numPr>
        <w:rPr>
          <w:lang w:val="pt-AO"/>
        </w:rPr>
      </w:pPr>
      <w:r w:rsidRPr="00637942">
        <w:rPr>
          <w:b/>
          <w:bCs/>
          <w:lang w:val="pt-AO"/>
        </w:rPr>
        <w:t>Unicidade e Formato do Email:</w:t>
      </w:r>
      <w:r w:rsidRPr="00637942">
        <w:rPr>
          <w:lang w:val="pt-AO"/>
        </w:rPr>
        <w:t xml:space="preserve"> O sistema verifica se o endereço de email fornecido no momento do cadastro já existe e se obedece a um formato válido (ex: utilizador@dominio.com).</w:t>
      </w:r>
    </w:p>
    <w:p w14:paraId="41FF58E9" w14:textId="77777777" w:rsidR="0090350A" w:rsidRPr="00637942" w:rsidRDefault="0090350A">
      <w:pPr>
        <w:pStyle w:val="ListParagraph"/>
        <w:numPr>
          <w:ilvl w:val="0"/>
          <w:numId w:val="7"/>
        </w:numPr>
        <w:rPr>
          <w:lang w:val="pt-AO"/>
        </w:rPr>
      </w:pPr>
      <w:r w:rsidRPr="00637942">
        <w:rPr>
          <w:b/>
          <w:bCs/>
          <w:lang w:val="pt-AO"/>
        </w:rPr>
        <w:t>Validação de Datas:</w:t>
      </w:r>
      <w:r w:rsidRPr="00637942">
        <w:rPr>
          <w:lang w:val="pt-AO"/>
        </w:rPr>
        <w:t xml:space="preserve"> As datas de nascimento e de admissão são validadas para assegurar a sua correcção lógica e de formato.</w:t>
      </w:r>
    </w:p>
    <w:p w14:paraId="01C9142B" w14:textId="77777777" w:rsidR="00637942" w:rsidRPr="00637942" w:rsidRDefault="0090350A">
      <w:pPr>
        <w:pStyle w:val="ListParagraph"/>
        <w:numPr>
          <w:ilvl w:val="0"/>
          <w:numId w:val="7"/>
        </w:numPr>
        <w:rPr>
          <w:lang w:val="pt-AO"/>
        </w:rPr>
      </w:pPr>
      <w:r w:rsidRPr="00637942">
        <w:rPr>
          <w:b/>
          <w:bCs/>
          <w:lang w:val="pt-AO"/>
        </w:rPr>
        <w:t>Integridade Referencial:</w:t>
      </w:r>
      <w:r w:rsidRPr="00637942">
        <w:rPr>
          <w:lang w:val="pt-AO"/>
        </w:rPr>
        <w:t xml:space="preserve"> Foi implementada uma verificação que garante que um colaborador só pode ser associado a uma função que exista previamente no sistema.</w:t>
      </w:r>
    </w:p>
    <w:p w14:paraId="2477257A" w14:textId="20AF57D4" w:rsidR="0090350A" w:rsidRPr="00637942" w:rsidRDefault="0090350A" w:rsidP="00637942">
      <w:pPr>
        <w:rPr>
          <w:lang w:val="pt-AO"/>
        </w:rPr>
      </w:pPr>
      <w:r w:rsidRPr="00637942">
        <w:rPr>
          <w:b/>
          <w:bCs/>
          <w:lang w:val="pt-AO"/>
        </w:rPr>
        <w:t>Geração de Relatórios:</w:t>
      </w:r>
      <w:r w:rsidRPr="00637942">
        <w:rPr>
          <w:lang w:val="pt-AO"/>
        </w:rPr>
        <w:t xml:space="preserve"> A funcionalidade de imprimir a lista de colaboradores por ordem de admissão foi implementada através da ordenação do ArrayList de colaboradores. Utilizou-se um algoritmo de ordenação para organizar a lista com base no atributo data de admissão antes de a apresentar ao utilizador.</w:t>
      </w:r>
    </w:p>
    <w:p w14:paraId="4F66C9C3" w14:textId="77777777" w:rsidR="0090350A" w:rsidRDefault="0090350A">
      <w:pPr>
        <w:spacing w:line="259" w:lineRule="auto"/>
        <w:jc w:val="left"/>
      </w:pPr>
    </w:p>
    <w:p w14:paraId="02658F46" w14:textId="71C93798" w:rsidR="0090350A" w:rsidRDefault="0090350A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A7699F2" w14:textId="2FE86B35" w:rsidR="00505137" w:rsidRDefault="00845C17" w:rsidP="00505137">
      <w:pPr>
        <w:pStyle w:val="Heading1"/>
      </w:pPr>
      <w:bookmarkStart w:id="37" w:name="_Toc202743998"/>
      <w:r>
        <w:t>CONCLUSÃO</w:t>
      </w:r>
      <w:bookmarkEnd w:id="37"/>
    </w:p>
    <w:p w14:paraId="36C16796" w14:textId="5AAC32FD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A conclusão deste trabalho prático representou um marco importante na consolidação das competências da equipa na disciplina de Programação II. O projecto permitiu-nos traduzir requisitos de um problema real num software funcional, aplicando de forma directa os conceitos teóricos leccionados.</w:t>
      </w:r>
    </w:p>
    <w:p w14:paraId="52DF0D7C" w14:textId="6618A62E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Principais Aprendizagens: O desenvolvimento reforçou a nossa compreensão sobre a modelação de entidades através de classes, a manipulação de colecções de dados com ArrayLists, a importância crítica da validação de dados de entrada e a necessidade de planear e implementar regras de negócio para garantir a consistência da informação. O trabalho em equipa, a comunicação constante e a divisão de responsabilidades foram factores determinantes para o sucesso.</w:t>
      </w:r>
    </w:p>
    <w:p w14:paraId="11C1B477" w14:textId="3F100EE8" w:rsidR="008D5BD0" w:rsidRPr="008D5BD0" w:rsidRDefault="008D5BD0" w:rsidP="008D5BD0">
      <w:pPr>
        <w:rPr>
          <w:lang w:val="pt-AO"/>
        </w:rPr>
      </w:pPr>
      <w:r w:rsidRPr="008D5BD0">
        <w:rPr>
          <w:lang w:val="pt-AO"/>
        </w:rPr>
        <w:t>Principais Dificuldades Encontradas: A gestão da interdependência entre as classes Colaborador e Funcao (principalmente na funcionalidade de eliminação) foi um dos principais desafios, exigindo uma lógica de verificação cuidadosa. Outra dificuldade inerente ao enunciado foi a natureza volátil dos dados; como não há persistência em ficheiro ou base de dados, toda a informação é perdida ao encerrar a aplicação. Esta limitação, contudo, serviu para focar os esforços na lógica de programação em memória.</w:t>
      </w:r>
    </w:p>
    <w:p w14:paraId="2F409761" w14:textId="4F34FE64" w:rsidR="004D5A8D" w:rsidRPr="00CB5EC7" w:rsidRDefault="008D5BD0" w:rsidP="008D5BD0">
      <w:pPr>
        <w:rPr>
          <w:lang w:val="pt-AO"/>
        </w:rPr>
      </w:pPr>
      <w:r w:rsidRPr="008D5BD0">
        <w:rPr>
          <w:lang w:val="pt-AO"/>
        </w:rPr>
        <w:t>Em suma, o projecto foi concluído com sucesso, cumprindo todos os requisitos funcionais solicitados no enunciado e proporcionando uma experiência de aprendizagem prática e enriquecedora.</w:t>
      </w:r>
    </w:p>
    <w:p w14:paraId="5BFC2BA5" w14:textId="77777777" w:rsidR="004D5A8D" w:rsidRPr="004D5A8D" w:rsidRDefault="004D5A8D" w:rsidP="004D5A8D"/>
    <w:p w14:paraId="74234DC0" w14:textId="77777777" w:rsidR="004D5A8D" w:rsidRDefault="004D5A8D">
      <w:pPr>
        <w:spacing w:line="259" w:lineRule="auto"/>
        <w:jc w:val="left"/>
        <w:rPr>
          <w:rFonts w:eastAsiaTheme="majorEastAsia" w:cstheme="majorBidi"/>
          <w:b/>
          <w:szCs w:val="32"/>
        </w:rPr>
      </w:pPr>
      <w:bookmarkStart w:id="38" w:name="_Toc182709275"/>
      <w:bookmarkStart w:id="39" w:name="_Toc182709333"/>
      <w:r>
        <w:br w:type="page"/>
      </w:r>
    </w:p>
    <w:p w14:paraId="096AC5C6" w14:textId="77777777" w:rsidR="00934B61" w:rsidRDefault="00845C17" w:rsidP="00342CC9">
      <w:pPr>
        <w:pStyle w:val="Heading1"/>
        <w:numPr>
          <w:ilvl w:val="0"/>
          <w:numId w:val="0"/>
        </w:numPr>
      </w:pPr>
      <w:bookmarkStart w:id="40" w:name="_Toc202743999"/>
      <w:bookmarkEnd w:id="38"/>
      <w:bookmarkEnd w:id="39"/>
      <w:r>
        <w:t>BI</w:t>
      </w:r>
      <w:r w:rsidR="00392E54">
        <w:t>BLI</w:t>
      </w:r>
      <w:r>
        <w:t>OGRAFIA</w:t>
      </w:r>
      <w:bookmarkEnd w:id="40"/>
    </w:p>
    <w:p w14:paraId="6031FCB1" w14:textId="4611F1F8" w:rsidR="00392E54" w:rsidRDefault="00392E54" w:rsidP="00392E54"/>
    <w:p w14:paraId="35FEA173" w14:textId="77777777" w:rsidR="000121D6" w:rsidRDefault="000121D6" w:rsidP="00392E54"/>
    <w:p w14:paraId="6C97CD77" w14:textId="77777777" w:rsidR="000121D6" w:rsidRDefault="000121D6" w:rsidP="00392E54"/>
    <w:p w14:paraId="4F66E1DE" w14:textId="38F3D904" w:rsidR="000121D6" w:rsidRDefault="000121D6">
      <w:pPr>
        <w:spacing w:line="259" w:lineRule="auto"/>
        <w:jc w:val="left"/>
      </w:pPr>
      <w:r>
        <w:br w:type="page"/>
      </w:r>
    </w:p>
    <w:p w14:paraId="6714D986" w14:textId="2714CEC6" w:rsidR="000121D6" w:rsidRDefault="000121D6" w:rsidP="000121D6">
      <w:pPr>
        <w:pStyle w:val="Heading1"/>
        <w:numPr>
          <w:ilvl w:val="0"/>
          <w:numId w:val="0"/>
        </w:numPr>
        <w:ind w:left="432" w:hanging="432"/>
      </w:pPr>
      <w:bookmarkStart w:id="41" w:name="_Toc202744000"/>
      <w:r>
        <w:t>ANEXO A – TABELA DE IRT ANGOLA (2023)</w:t>
      </w:r>
      <w:bookmarkEnd w:id="41"/>
    </w:p>
    <w:p w14:paraId="021A9C0B" w14:textId="77777777" w:rsidR="000121D6" w:rsidRPr="000121D6" w:rsidRDefault="000121D6" w:rsidP="000121D6"/>
    <w:p w14:paraId="4A22B817" w14:textId="77777777" w:rsidR="005A14DD" w:rsidRDefault="000121D6" w:rsidP="005A14DD">
      <w:pPr>
        <w:keepNext/>
      </w:pPr>
      <w:r>
        <w:rPr>
          <w:noProof/>
        </w:rPr>
        <w:drawing>
          <wp:inline distT="0" distB="0" distL="0" distR="0" wp14:anchorId="6E2FAEFC" wp14:editId="79D2CD24">
            <wp:extent cx="5905500" cy="434002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1" r="11627"/>
                    <a:stretch/>
                  </pic:blipFill>
                  <pic:spPr bwMode="auto">
                    <a:xfrm>
                      <a:off x="0" y="0"/>
                      <a:ext cx="5915380" cy="434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A3BB6" w14:textId="449CE472" w:rsidR="000121D6" w:rsidRPr="000121D6" w:rsidRDefault="005A14DD" w:rsidP="00EA5D15">
      <w:pPr>
        <w:pStyle w:val="Caption"/>
      </w:pPr>
      <w:bookmarkStart w:id="42" w:name="_Toc2027462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20F8E">
        <w:rPr>
          <w:noProof/>
        </w:rPr>
        <w:t>6</w:t>
      </w:r>
      <w:r>
        <w:fldChar w:fldCharType="end"/>
      </w:r>
      <w:r>
        <w:t xml:space="preserve"> - </w:t>
      </w:r>
      <w:r w:rsidRPr="003E64AB">
        <w:t xml:space="preserve"> </w:t>
      </w:r>
      <w:r>
        <w:t xml:space="preserve">Tabela do IRT Angola (2023) </w:t>
      </w:r>
      <w:r w:rsidR="00EA5D15">
        <w:t xml:space="preserve">publicado pela </w:t>
      </w:r>
      <w:r>
        <w:t>AGT</w:t>
      </w:r>
      <w:bookmarkEnd w:id="42"/>
    </w:p>
    <w:sectPr w:rsidR="000121D6" w:rsidRPr="000121D6" w:rsidSect="008D7937">
      <w:footerReference w:type="default" r:id="rId25"/>
      <w:pgSz w:w="11906" w:h="16838"/>
      <w:pgMar w:top="1134" w:right="1418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FA3FB" w14:textId="77777777" w:rsidR="002B03EE" w:rsidRDefault="002B03EE" w:rsidP="00CB0F85">
      <w:pPr>
        <w:spacing w:after="0"/>
      </w:pPr>
      <w:r>
        <w:separator/>
      </w:r>
    </w:p>
  </w:endnote>
  <w:endnote w:type="continuationSeparator" w:id="0">
    <w:p w14:paraId="4B4B74A2" w14:textId="77777777" w:rsidR="002B03EE" w:rsidRDefault="002B03EE" w:rsidP="00CB0F85">
      <w:pPr>
        <w:spacing w:after="0"/>
      </w:pPr>
      <w:r>
        <w:continuationSeparator/>
      </w:r>
    </w:p>
  </w:endnote>
  <w:endnote w:type="continuationNotice" w:id="1">
    <w:p w14:paraId="59854920" w14:textId="77777777" w:rsidR="002B03EE" w:rsidRDefault="002B03E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FA26" w14:textId="77777777" w:rsidR="00825A36" w:rsidRDefault="00825A36" w:rsidP="00825A36">
    <w:pPr>
      <w:jc w:val="center"/>
    </w:pPr>
    <w:r>
      <w:t>LUANDA</w:t>
    </w:r>
  </w:p>
  <w:p w14:paraId="5B5D6343" w14:textId="37C2FB02" w:rsidR="000D6FC1" w:rsidRPr="0057022D" w:rsidRDefault="00D207E4" w:rsidP="00825A36">
    <w:pPr>
      <w:jc w:val="center"/>
    </w:pPr>
    <w:r>
      <w:fldChar w:fldCharType="begin"/>
    </w:r>
    <w:r>
      <w:instrText xml:space="preserve"> TIME  \@ "yyyy" </w:instrText>
    </w:r>
    <w:r>
      <w:fldChar w:fldCharType="separate"/>
    </w:r>
    <w:r w:rsidR="00120F8E">
      <w:rPr>
        <w:noProof/>
      </w:rPr>
      <w:t>2025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48B0" w14:textId="77777777" w:rsidR="00295E3C" w:rsidRDefault="00295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D46F" w14:textId="77777777" w:rsidR="00EC5621" w:rsidRPr="00250C99" w:rsidRDefault="00EC5621" w:rsidP="00250C99">
    <w:pPr>
      <w:pStyle w:val="Footer"/>
      <w:rPr>
        <w:sz w:val="20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997A" w14:textId="77777777" w:rsidR="00295E3C" w:rsidRDefault="00295E3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377941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32748FDB" w14:textId="77777777" w:rsidR="00A506E3" w:rsidRDefault="00B5253A" w:rsidP="00DF1EB7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4FA55A6D" wp14:editId="158AF48C">
                  <wp:simplePos x="0" y="0"/>
                  <wp:positionH relativeFrom="margin">
                    <wp:posOffset>2635885</wp:posOffset>
                  </wp:positionH>
                  <wp:positionV relativeFrom="bottomMargin">
                    <wp:posOffset>-90805</wp:posOffset>
                  </wp:positionV>
                  <wp:extent cx="551815" cy="238760"/>
                  <wp:effectExtent l="0" t="0" r="19685" b="27940"/>
                  <wp:wrapNone/>
                  <wp:docPr id="1349971866" name="Parêntes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7067F" w14:textId="77777777" w:rsidR="00A506E3" w:rsidRPr="00417B81" w:rsidRDefault="00A506E3" w:rsidP="00146A17">
                              <w:pPr>
                                <w:jc w:val="center"/>
                              </w:pPr>
                              <w:r w:rsidRPr="00417B81">
                                <w:fldChar w:fldCharType="begin"/>
                              </w:r>
                              <w:r w:rsidRPr="00417B81">
                                <w:instrText>PAGE    \* MERGEFORMAT</w:instrText>
                              </w:r>
                              <w:r w:rsidRPr="00417B81">
                                <w:fldChar w:fldCharType="separate"/>
                              </w:r>
                              <w:r w:rsidRPr="00417B81">
                                <w:t>2</w:t>
                              </w:r>
                              <w:r w:rsidRPr="00417B81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FA55A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ênteses 14" o:spid="_x0000_s1026" type="#_x0000_t185" style="position:absolute;left:0;text-align:left;margin-left:207.55pt;margin-top:-7.15pt;width:43.45pt;height:18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" filled="t" strokecolor="#ffc000" strokeweight="1pt">
                  <v:textbox inset=",0,,0">
                    <w:txbxContent>
                      <w:p w14:paraId="1A57067F" w14:textId="77777777" w:rsidR="00A506E3" w:rsidRPr="00417B81" w:rsidRDefault="00A506E3" w:rsidP="00146A17">
                        <w:pPr>
                          <w:jc w:val="center"/>
                        </w:pPr>
                        <w:r w:rsidRPr="00417B81">
                          <w:fldChar w:fldCharType="begin"/>
                        </w:r>
                        <w:r w:rsidRPr="00417B81">
                          <w:instrText>PAGE    \* MERGEFORMAT</w:instrText>
                        </w:r>
                        <w:r w:rsidRPr="00417B81">
                          <w:fldChar w:fldCharType="separate"/>
                        </w:r>
                        <w:r w:rsidRPr="00417B81">
                          <w:t>2</w:t>
                        </w:r>
                        <w:r w:rsidRPr="00417B81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ED45662" wp14:editId="0302B7EF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38100</wp:posOffset>
                  </wp:positionV>
                  <wp:extent cx="5915660" cy="0"/>
                  <wp:effectExtent l="0" t="0" r="0" b="0"/>
                  <wp:wrapNone/>
                  <wp:docPr id="783463803" name="Conexão reta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E26EFC6" id="Conexão reta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3pt" to="460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" strokecolor="#ffc000">
                  <v:stroke joinstyle="miter"/>
                </v:line>
              </w:pict>
            </mc:Fallback>
          </mc:AlternateContent>
        </w:r>
      </w:p>
      <w:sdt>
        <w:sdtPr>
          <w:rPr>
            <w:b/>
            <w:bCs/>
            <w:sz w:val="16"/>
            <w:szCs w:val="14"/>
          </w:rPr>
          <w:alias w:val="Company"/>
          <w:tag w:val=""/>
          <w:id w:val="-1288504831"/>
          <w:placeholder>
            <w:docPart w:val="100E13F91FB6410699214FCAE5D263C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 w14:paraId="3CBF88AB" w14:textId="77777777" w:rsidR="00A506E3" w:rsidRPr="00DF1EB7" w:rsidRDefault="00A506E3" w:rsidP="00146A17">
            <w:pPr>
              <w:spacing w:after="0"/>
              <w:jc w:val="center"/>
              <w:rPr>
                <w:b/>
                <w:bCs/>
                <w:sz w:val="16"/>
                <w:szCs w:val="14"/>
              </w:rPr>
            </w:pPr>
            <w:r w:rsidRPr="00DF1EB7">
              <w:rPr>
                <w:b/>
                <w:bCs/>
                <w:sz w:val="16"/>
                <w:szCs w:val="14"/>
              </w:rPr>
              <w:t>INSTITUTO SUPERIOR POLITÉCNICO DE TECNOLOGIAS E CIÊNCIAS</w:t>
            </w:r>
          </w:p>
        </w:sdtContent>
      </w:sdt>
      <w:sdt>
        <w:sdtPr>
          <w:rPr>
            <w:rFonts w:eastAsia="Times New Roman" w:cs="Arial"/>
            <w:caps/>
            <w:sz w:val="16"/>
            <w:szCs w:val="14"/>
            <w14:ligatures w14:val="none"/>
          </w:rPr>
          <w:alias w:val="Company Address"/>
          <w:tag w:val=""/>
          <w:id w:val="1152333747"/>
          <w:placeholder>
            <w:docPart w:val="053C827AE19946339D0A019153BE68F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p w14:paraId="1AEAE63C" w14:textId="77777777" w:rsidR="00A506E3" w:rsidRPr="00DF1EB7" w:rsidRDefault="00B5253A" w:rsidP="00146A17">
            <w:pPr>
              <w:spacing w:after="0"/>
              <w:jc w:val="center"/>
              <w:rPr>
                <w:b/>
                <w:bCs/>
                <w:sz w:val="16"/>
                <w:szCs w:val="14"/>
              </w:rPr>
            </w:pPr>
            <w:r w:rsidRPr="00B5253A">
              <w:rPr>
                <w:rFonts w:eastAsia="Times New Roman" w:cs="Arial"/>
                <w:caps/>
                <w:sz w:val="16"/>
                <w:szCs w:val="14"/>
                <w14:ligatures w14:val="none"/>
              </w:rPr>
              <w:t>AV. Luanda Sul, Rua Lateral Via S10, Talatona – Município do Belas – Luanda/Angola</w:t>
            </w:r>
          </w:p>
        </w:sdtContent>
      </w:sdt>
      <w:p w14:paraId="408F44AB" w14:textId="77777777" w:rsidR="00EC5621" w:rsidRPr="00B5253A" w:rsidRDefault="00A506E3" w:rsidP="00146A17">
        <w:pPr>
          <w:pStyle w:val="Footer"/>
          <w:jc w:val="center"/>
          <w:rPr>
            <w:sz w:val="16"/>
            <w:szCs w:val="14"/>
            <w:lang w:val="pt-BR"/>
          </w:rPr>
        </w:pPr>
        <w:r w:rsidRPr="00B5253A">
          <w:rPr>
            <w:sz w:val="16"/>
            <w:szCs w:val="14"/>
            <w:lang w:val="pt-BR"/>
          </w:rPr>
          <w:t xml:space="preserve">Telefones: </w:t>
        </w:r>
        <w:sdt>
          <w:sdtPr>
            <w:rPr>
              <w:rFonts w:eastAsia="Times New Roman" w:cs="Arial"/>
              <w:caps/>
              <w:sz w:val="16"/>
              <w:szCs w:val="14"/>
              <w14:ligatures w14:val="none"/>
            </w:rPr>
            <w:alias w:val="Company Phone"/>
            <w:tag w:val=""/>
            <w:id w:val="-930656454"/>
            <w:placeholder>
              <w:docPart w:val="C5B1542374B94F3EB5BD5F65CFD235D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r w:rsidR="00B5253A" w:rsidRPr="00B5253A">
              <w:rPr>
                <w:rFonts w:eastAsia="Times New Roman" w:cs="Arial"/>
                <w:caps/>
                <w:sz w:val="16"/>
                <w:szCs w:val="14"/>
                <w14:ligatures w14:val="none"/>
              </w:rPr>
              <w:t>+244 226 430 334/+244 226 430 330</w:t>
            </w:r>
          </w:sdtContent>
        </w:sdt>
        <w:r w:rsidRPr="00B5253A">
          <w:rPr>
            <w:sz w:val="16"/>
            <w:szCs w:val="14"/>
            <w:lang w:val="pt-BR"/>
          </w:rPr>
          <w:t xml:space="preserve"> – Email: </w:t>
        </w:r>
        <w:sdt>
          <w:sdtPr>
            <w:rPr>
              <w:rFonts w:eastAsia="Times New Roman" w:cs="Arial"/>
              <w:caps/>
              <w:sz w:val="16"/>
              <w:szCs w:val="14"/>
              <w:lang w:val="pt-BR"/>
              <w14:ligatures w14:val="none"/>
            </w:rPr>
            <w:alias w:val="Company E-mail"/>
            <w:tag w:val=""/>
            <w:id w:val="1829169146"/>
            <w:placeholder>
              <w:docPart w:val="B4E4130F954B4DF5808BEECBA9CBE6D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r w:rsidR="00B5253A" w:rsidRPr="00B5253A">
              <w:rPr>
                <w:rFonts w:eastAsia="Times New Roman" w:cs="Arial"/>
                <w:sz w:val="16"/>
                <w:szCs w:val="14"/>
                <w:lang w:val="pt-BR"/>
                <w14:ligatures w14:val="none"/>
              </w:rPr>
              <w:t>geral@isptec.co.ao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12B52" w14:textId="77777777" w:rsidR="002B03EE" w:rsidRDefault="002B03EE" w:rsidP="00CB0F85">
      <w:pPr>
        <w:spacing w:after="0"/>
      </w:pPr>
      <w:r>
        <w:separator/>
      </w:r>
    </w:p>
  </w:footnote>
  <w:footnote w:type="continuationSeparator" w:id="0">
    <w:p w14:paraId="3CAA553B" w14:textId="77777777" w:rsidR="002B03EE" w:rsidRDefault="002B03EE" w:rsidP="00CB0F85">
      <w:pPr>
        <w:spacing w:after="0"/>
      </w:pPr>
      <w:r>
        <w:continuationSeparator/>
      </w:r>
    </w:p>
  </w:footnote>
  <w:footnote w:type="continuationNotice" w:id="1">
    <w:p w14:paraId="795A467A" w14:textId="77777777" w:rsidR="002B03EE" w:rsidRDefault="002B03EE">
      <w:pPr>
        <w:spacing w:after="0"/>
      </w:pPr>
    </w:p>
  </w:footnote>
  <w:footnote w:id="2">
    <w:p w14:paraId="1D04EBFF" w14:textId="3CA78500" w:rsidR="00E95A6A" w:rsidRPr="00E95A6A" w:rsidRDefault="00E95A6A">
      <w:pPr>
        <w:pStyle w:val="FootnoteText"/>
        <w:rPr>
          <w:lang w:val="pt-AO"/>
        </w:rPr>
      </w:pPr>
      <w:r>
        <w:rPr>
          <w:rStyle w:val="FootnoteReference"/>
        </w:rPr>
        <w:footnoteRef/>
      </w:r>
      <w:r>
        <w:t xml:space="preserve"> </w:t>
      </w:r>
      <w:r w:rsidRPr="00E95A6A">
        <w:rPr>
          <w:b/>
          <w:bCs/>
        </w:rPr>
        <w:t>Holerite</w:t>
      </w:r>
      <w:r w:rsidRPr="00E95A6A">
        <w:t xml:space="preserve"> é o termo utilizado para designar o comprovativo de pagamento emitido ao colaborador, contendo todos os valores relacionados ao seu salário.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BE984B" w14:paraId="4BD3013D" w14:textId="77777777" w:rsidTr="4FBE984B">
      <w:trPr>
        <w:trHeight w:val="300"/>
      </w:trPr>
      <w:tc>
        <w:tcPr>
          <w:tcW w:w="3020" w:type="dxa"/>
        </w:tcPr>
        <w:p w14:paraId="612C05FF" w14:textId="77777777" w:rsidR="4FBE984B" w:rsidRDefault="4FBE984B" w:rsidP="4FBE984B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70EEFFF8" w14:textId="77777777" w:rsidR="4FBE984B" w:rsidRDefault="4FBE984B" w:rsidP="4FBE984B">
          <w:pPr>
            <w:pStyle w:val="Header"/>
            <w:jc w:val="center"/>
          </w:pPr>
        </w:p>
      </w:tc>
      <w:tc>
        <w:tcPr>
          <w:tcW w:w="3020" w:type="dxa"/>
        </w:tcPr>
        <w:p w14:paraId="1BDEC25C" w14:textId="77777777" w:rsidR="4FBE984B" w:rsidRDefault="4FBE984B" w:rsidP="4FBE984B">
          <w:pPr>
            <w:pStyle w:val="Header"/>
            <w:ind w:right="-115"/>
            <w:jc w:val="right"/>
          </w:pPr>
        </w:p>
      </w:tc>
    </w:tr>
  </w:tbl>
  <w:p w14:paraId="78E35560" w14:textId="77777777" w:rsidR="00F9229F" w:rsidRDefault="00F92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EA39" w14:textId="77777777" w:rsidR="00295E3C" w:rsidRDefault="00295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3E15" w14:textId="77777777" w:rsidR="00DF59F5" w:rsidRDefault="00DF59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EBCA" w14:textId="77777777" w:rsidR="00295E3C" w:rsidRDefault="00295E3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7229"/>
    </w:tblGrid>
    <w:tr w:rsidR="00A66A1F" w14:paraId="154021D9" w14:textId="77777777" w:rsidTr="00E86A85">
      <w:trPr>
        <w:trHeight w:val="416"/>
      </w:trPr>
      <w:tc>
        <w:tcPr>
          <w:tcW w:w="2269" w:type="dxa"/>
        </w:tcPr>
        <w:p w14:paraId="4224C456" w14:textId="77777777" w:rsidR="00A66A1F" w:rsidRDefault="00A66A1F">
          <w:pPr>
            <w:pStyle w:val="Header"/>
          </w:pPr>
          <w:r>
            <w:rPr>
              <w:noProof/>
            </w:rPr>
            <w:drawing>
              <wp:inline distT="0" distB="0" distL="0" distR="0" wp14:anchorId="5E90B691" wp14:editId="70B8B369">
                <wp:extent cx="1050925" cy="430924"/>
                <wp:effectExtent l="0" t="0" r="0" b="7620"/>
                <wp:docPr id="19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987274" name="Imagem 199698727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247" cy="453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"/>
          <w:id w:val="173078301"/>
          <w:placeholder>
            <w:docPart w:val="39ED7BA3981B493AA98A54DAA77E22D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7229" w:type="dxa"/>
              <w:vAlign w:val="bottom"/>
            </w:tcPr>
            <w:p w14:paraId="178CF282" w14:textId="4B7339A3" w:rsidR="00A66A1F" w:rsidRPr="00DF59F5" w:rsidRDefault="00342CC9" w:rsidP="00DF59F5">
              <w:pPr>
                <w:pStyle w:val="Header"/>
                <w:jc w:val="right"/>
              </w:pPr>
              <w:r>
                <w:t>PROCESSAMENTO DE SALÁRIOS</w:t>
              </w:r>
            </w:p>
          </w:tc>
        </w:sdtContent>
      </w:sdt>
    </w:tr>
  </w:tbl>
  <w:p w14:paraId="585F3349" w14:textId="77777777" w:rsidR="00A66A1F" w:rsidRDefault="00A66A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8C7C212" wp14:editId="226D215B">
              <wp:simplePos x="0" y="0"/>
              <wp:positionH relativeFrom="column">
                <wp:posOffset>-53265</wp:posOffset>
              </wp:positionH>
              <wp:positionV relativeFrom="paragraph">
                <wp:posOffset>120164</wp:posOffset>
              </wp:positionV>
              <wp:extent cx="5835500" cy="0"/>
              <wp:effectExtent l="0" t="0" r="0" b="0"/>
              <wp:wrapNone/>
              <wp:docPr id="6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5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246CBA" id="Conexão reta 4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9.45pt" to="455.3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" strokecolor="#ffc000" strokeweight="1.5pt">
              <v:stroke joinstyle="miter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UjChDEWAKP8b" int2:id="DB0zJIuQ">
      <int2:state int2:value="Rejected" int2:type="AugLoop_Text_Critique"/>
    </int2:textHash>
    <int2:textHash int2:hashCode="ZM6Z4JzTibELRQ" int2:id="cM4dYxH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778"/>
    <w:multiLevelType w:val="multilevel"/>
    <w:tmpl w:val="FF08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4E5C"/>
    <w:multiLevelType w:val="hybridMultilevel"/>
    <w:tmpl w:val="DC6817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B68AA"/>
    <w:multiLevelType w:val="multilevel"/>
    <w:tmpl w:val="39F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9769B"/>
    <w:multiLevelType w:val="hybridMultilevel"/>
    <w:tmpl w:val="DF3ED78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41EAD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9553EE"/>
    <w:multiLevelType w:val="hybridMultilevel"/>
    <w:tmpl w:val="360AA8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341EA"/>
    <w:multiLevelType w:val="hybridMultilevel"/>
    <w:tmpl w:val="EB08465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23E45"/>
    <w:multiLevelType w:val="multilevel"/>
    <w:tmpl w:val="604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100482">
    <w:abstractNumId w:val="4"/>
  </w:num>
  <w:num w:numId="2" w16cid:durableId="1194342104">
    <w:abstractNumId w:val="5"/>
  </w:num>
  <w:num w:numId="3" w16cid:durableId="663897129">
    <w:abstractNumId w:val="2"/>
  </w:num>
  <w:num w:numId="4" w16cid:durableId="2782532">
    <w:abstractNumId w:val="7"/>
  </w:num>
  <w:num w:numId="5" w16cid:durableId="429398389">
    <w:abstractNumId w:val="0"/>
  </w:num>
  <w:num w:numId="6" w16cid:durableId="836195305">
    <w:abstractNumId w:val="6"/>
  </w:num>
  <w:num w:numId="7" w16cid:durableId="1751074571">
    <w:abstractNumId w:val="3"/>
  </w:num>
  <w:num w:numId="8" w16cid:durableId="130792745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A1"/>
    <w:rsid w:val="00001B1A"/>
    <w:rsid w:val="0000383B"/>
    <w:rsid w:val="00003A9B"/>
    <w:rsid w:val="000060EF"/>
    <w:rsid w:val="000116BB"/>
    <w:rsid w:val="00011923"/>
    <w:rsid w:val="000121D6"/>
    <w:rsid w:val="00020081"/>
    <w:rsid w:val="00025F2D"/>
    <w:rsid w:val="000274CA"/>
    <w:rsid w:val="00033FAE"/>
    <w:rsid w:val="00036500"/>
    <w:rsid w:val="0004002B"/>
    <w:rsid w:val="000423B4"/>
    <w:rsid w:val="000439D1"/>
    <w:rsid w:val="000443F8"/>
    <w:rsid w:val="000451E3"/>
    <w:rsid w:val="00052F4C"/>
    <w:rsid w:val="00055690"/>
    <w:rsid w:val="0006126E"/>
    <w:rsid w:val="00062C0E"/>
    <w:rsid w:val="00064ADE"/>
    <w:rsid w:val="000716FB"/>
    <w:rsid w:val="00072CAE"/>
    <w:rsid w:val="000747B5"/>
    <w:rsid w:val="000779F2"/>
    <w:rsid w:val="00087CF3"/>
    <w:rsid w:val="00096218"/>
    <w:rsid w:val="000A0EAD"/>
    <w:rsid w:val="000A25B5"/>
    <w:rsid w:val="000A743D"/>
    <w:rsid w:val="000B374F"/>
    <w:rsid w:val="000B610C"/>
    <w:rsid w:val="000B6D17"/>
    <w:rsid w:val="000C3838"/>
    <w:rsid w:val="000C60DF"/>
    <w:rsid w:val="000D260D"/>
    <w:rsid w:val="000D2FFF"/>
    <w:rsid w:val="000D6507"/>
    <w:rsid w:val="000D6FC1"/>
    <w:rsid w:val="000E3734"/>
    <w:rsid w:val="000E74B0"/>
    <w:rsid w:val="000F2D98"/>
    <w:rsid w:val="000F3A55"/>
    <w:rsid w:val="000F73C9"/>
    <w:rsid w:val="0010682B"/>
    <w:rsid w:val="00107B08"/>
    <w:rsid w:val="00110AFF"/>
    <w:rsid w:val="00111130"/>
    <w:rsid w:val="00111507"/>
    <w:rsid w:val="00112043"/>
    <w:rsid w:val="00112C18"/>
    <w:rsid w:val="00120F8E"/>
    <w:rsid w:val="0012323F"/>
    <w:rsid w:val="00124379"/>
    <w:rsid w:val="00131AB6"/>
    <w:rsid w:val="00133473"/>
    <w:rsid w:val="00135202"/>
    <w:rsid w:val="001354B2"/>
    <w:rsid w:val="00137280"/>
    <w:rsid w:val="00140BEB"/>
    <w:rsid w:val="00143154"/>
    <w:rsid w:val="001453D9"/>
    <w:rsid w:val="00146A17"/>
    <w:rsid w:val="00146E45"/>
    <w:rsid w:val="00150037"/>
    <w:rsid w:val="00160923"/>
    <w:rsid w:val="00160E71"/>
    <w:rsid w:val="001615AF"/>
    <w:rsid w:val="001624E2"/>
    <w:rsid w:val="00162E04"/>
    <w:rsid w:val="00170BBD"/>
    <w:rsid w:val="0017291F"/>
    <w:rsid w:val="0017307E"/>
    <w:rsid w:val="001739DA"/>
    <w:rsid w:val="00174D9B"/>
    <w:rsid w:val="00190852"/>
    <w:rsid w:val="00190E22"/>
    <w:rsid w:val="00195DC5"/>
    <w:rsid w:val="001976F9"/>
    <w:rsid w:val="001A4D83"/>
    <w:rsid w:val="001A69D8"/>
    <w:rsid w:val="001A6BEE"/>
    <w:rsid w:val="001A7A36"/>
    <w:rsid w:val="001A7FBC"/>
    <w:rsid w:val="001B3B17"/>
    <w:rsid w:val="001B4D18"/>
    <w:rsid w:val="001C2700"/>
    <w:rsid w:val="001C2E1E"/>
    <w:rsid w:val="001C370C"/>
    <w:rsid w:val="001C73AE"/>
    <w:rsid w:val="001C76F2"/>
    <w:rsid w:val="001D2AD2"/>
    <w:rsid w:val="001D3B2C"/>
    <w:rsid w:val="001D47C4"/>
    <w:rsid w:val="001E0807"/>
    <w:rsid w:val="001E4398"/>
    <w:rsid w:val="001E6408"/>
    <w:rsid w:val="001E6895"/>
    <w:rsid w:val="001F4D23"/>
    <w:rsid w:val="001F7813"/>
    <w:rsid w:val="00203C05"/>
    <w:rsid w:val="002059A3"/>
    <w:rsid w:val="002059CA"/>
    <w:rsid w:val="0020688B"/>
    <w:rsid w:val="002068F0"/>
    <w:rsid w:val="002152AB"/>
    <w:rsid w:val="00221CD1"/>
    <w:rsid w:val="00222D21"/>
    <w:rsid w:val="002237CB"/>
    <w:rsid w:val="00223805"/>
    <w:rsid w:val="00227D8C"/>
    <w:rsid w:val="00231209"/>
    <w:rsid w:val="00234DB6"/>
    <w:rsid w:val="0024199C"/>
    <w:rsid w:val="00242BD9"/>
    <w:rsid w:val="00244A57"/>
    <w:rsid w:val="00250C99"/>
    <w:rsid w:val="00255E9D"/>
    <w:rsid w:val="00265876"/>
    <w:rsid w:val="00272437"/>
    <w:rsid w:val="00280BCA"/>
    <w:rsid w:val="00287ACE"/>
    <w:rsid w:val="00292C25"/>
    <w:rsid w:val="00293435"/>
    <w:rsid w:val="00295E3C"/>
    <w:rsid w:val="00295FAE"/>
    <w:rsid w:val="002A0830"/>
    <w:rsid w:val="002A1F22"/>
    <w:rsid w:val="002A2328"/>
    <w:rsid w:val="002A241E"/>
    <w:rsid w:val="002A5DFB"/>
    <w:rsid w:val="002A68EC"/>
    <w:rsid w:val="002A69B7"/>
    <w:rsid w:val="002B03EE"/>
    <w:rsid w:val="002B0CBE"/>
    <w:rsid w:val="002B1CC0"/>
    <w:rsid w:val="002B2355"/>
    <w:rsid w:val="002B3A18"/>
    <w:rsid w:val="002B4CBC"/>
    <w:rsid w:val="002B603B"/>
    <w:rsid w:val="002B7BF6"/>
    <w:rsid w:val="002C0436"/>
    <w:rsid w:val="002C17C2"/>
    <w:rsid w:val="002C3355"/>
    <w:rsid w:val="002C3502"/>
    <w:rsid w:val="002C4562"/>
    <w:rsid w:val="002C4A31"/>
    <w:rsid w:val="002D05D3"/>
    <w:rsid w:val="002D10BA"/>
    <w:rsid w:val="002D3B00"/>
    <w:rsid w:val="002D5273"/>
    <w:rsid w:val="002E088D"/>
    <w:rsid w:val="002E185D"/>
    <w:rsid w:val="002E255B"/>
    <w:rsid w:val="002E59C4"/>
    <w:rsid w:val="002E7749"/>
    <w:rsid w:val="002F1459"/>
    <w:rsid w:val="00301166"/>
    <w:rsid w:val="003015E8"/>
    <w:rsid w:val="00310326"/>
    <w:rsid w:val="00313654"/>
    <w:rsid w:val="0031571C"/>
    <w:rsid w:val="00320BCD"/>
    <w:rsid w:val="00321F9F"/>
    <w:rsid w:val="00325209"/>
    <w:rsid w:val="00325653"/>
    <w:rsid w:val="00325A20"/>
    <w:rsid w:val="00326070"/>
    <w:rsid w:val="00330BD6"/>
    <w:rsid w:val="00333CE7"/>
    <w:rsid w:val="003400C9"/>
    <w:rsid w:val="00342CC9"/>
    <w:rsid w:val="003431A9"/>
    <w:rsid w:val="00351FDB"/>
    <w:rsid w:val="003525D5"/>
    <w:rsid w:val="00357C93"/>
    <w:rsid w:val="003622D7"/>
    <w:rsid w:val="003656BB"/>
    <w:rsid w:val="003665A8"/>
    <w:rsid w:val="00367EA3"/>
    <w:rsid w:val="0037036D"/>
    <w:rsid w:val="003707B6"/>
    <w:rsid w:val="00371575"/>
    <w:rsid w:val="00380E7E"/>
    <w:rsid w:val="00384863"/>
    <w:rsid w:val="00386A22"/>
    <w:rsid w:val="003872CC"/>
    <w:rsid w:val="00390826"/>
    <w:rsid w:val="003925F7"/>
    <w:rsid w:val="0039286D"/>
    <w:rsid w:val="00392E54"/>
    <w:rsid w:val="003930F5"/>
    <w:rsid w:val="003949AC"/>
    <w:rsid w:val="00397EA5"/>
    <w:rsid w:val="003A129C"/>
    <w:rsid w:val="003A1631"/>
    <w:rsid w:val="003B117A"/>
    <w:rsid w:val="003B1D61"/>
    <w:rsid w:val="003B2073"/>
    <w:rsid w:val="003B4235"/>
    <w:rsid w:val="003B4B28"/>
    <w:rsid w:val="003C1139"/>
    <w:rsid w:val="003C29E3"/>
    <w:rsid w:val="003C2CFD"/>
    <w:rsid w:val="003C3748"/>
    <w:rsid w:val="003C6D0C"/>
    <w:rsid w:val="003D00B2"/>
    <w:rsid w:val="003D27FB"/>
    <w:rsid w:val="003D5BB6"/>
    <w:rsid w:val="003D6FDE"/>
    <w:rsid w:val="003E1A71"/>
    <w:rsid w:val="003E31A6"/>
    <w:rsid w:val="003E5441"/>
    <w:rsid w:val="003E544D"/>
    <w:rsid w:val="003E59D0"/>
    <w:rsid w:val="003E6299"/>
    <w:rsid w:val="003E6512"/>
    <w:rsid w:val="003F06E7"/>
    <w:rsid w:val="003F2E07"/>
    <w:rsid w:val="003F3D58"/>
    <w:rsid w:val="003F418A"/>
    <w:rsid w:val="003F7863"/>
    <w:rsid w:val="00400146"/>
    <w:rsid w:val="00402BEB"/>
    <w:rsid w:val="00406B8B"/>
    <w:rsid w:val="004075F1"/>
    <w:rsid w:val="00410320"/>
    <w:rsid w:val="00410F82"/>
    <w:rsid w:val="004113D3"/>
    <w:rsid w:val="00411922"/>
    <w:rsid w:val="00412993"/>
    <w:rsid w:val="004130EE"/>
    <w:rsid w:val="004149DC"/>
    <w:rsid w:val="00417B81"/>
    <w:rsid w:val="004261C1"/>
    <w:rsid w:val="00426EF0"/>
    <w:rsid w:val="004274BA"/>
    <w:rsid w:val="0043050B"/>
    <w:rsid w:val="004310C2"/>
    <w:rsid w:val="0043373A"/>
    <w:rsid w:val="00433A8B"/>
    <w:rsid w:val="00433D21"/>
    <w:rsid w:val="00437DF8"/>
    <w:rsid w:val="00441685"/>
    <w:rsid w:val="00441891"/>
    <w:rsid w:val="00442749"/>
    <w:rsid w:val="00450A25"/>
    <w:rsid w:val="004600A3"/>
    <w:rsid w:val="00464ECB"/>
    <w:rsid w:val="00465AA1"/>
    <w:rsid w:val="00467776"/>
    <w:rsid w:val="00470419"/>
    <w:rsid w:val="00472F4F"/>
    <w:rsid w:val="00476A57"/>
    <w:rsid w:val="00481F7A"/>
    <w:rsid w:val="00491B72"/>
    <w:rsid w:val="00492595"/>
    <w:rsid w:val="00492D29"/>
    <w:rsid w:val="0049664A"/>
    <w:rsid w:val="004969BB"/>
    <w:rsid w:val="004A01D6"/>
    <w:rsid w:val="004A4024"/>
    <w:rsid w:val="004A419E"/>
    <w:rsid w:val="004B3CED"/>
    <w:rsid w:val="004B678A"/>
    <w:rsid w:val="004B6EBD"/>
    <w:rsid w:val="004D2281"/>
    <w:rsid w:val="004D5A8D"/>
    <w:rsid w:val="004D6B27"/>
    <w:rsid w:val="004E400D"/>
    <w:rsid w:val="004E529C"/>
    <w:rsid w:val="004F0AC9"/>
    <w:rsid w:val="004F0C35"/>
    <w:rsid w:val="004F39CC"/>
    <w:rsid w:val="005004CD"/>
    <w:rsid w:val="00501965"/>
    <w:rsid w:val="00505137"/>
    <w:rsid w:val="00505CBE"/>
    <w:rsid w:val="0050633D"/>
    <w:rsid w:val="005100E9"/>
    <w:rsid w:val="00511485"/>
    <w:rsid w:val="00514D2F"/>
    <w:rsid w:val="00515BE2"/>
    <w:rsid w:val="00515BF8"/>
    <w:rsid w:val="00516E2B"/>
    <w:rsid w:val="00520A6F"/>
    <w:rsid w:val="005227E3"/>
    <w:rsid w:val="00523D75"/>
    <w:rsid w:val="00531F85"/>
    <w:rsid w:val="005340B1"/>
    <w:rsid w:val="005349DA"/>
    <w:rsid w:val="00537424"/>
    <w:rsid w:val="00541EF7"/>
    <w:rsid w:val="00545567"/>
    <w:rsid w:val="00546656"/>
    <w:rsid w:val="005510CF"/>
    <w:rsid w:val="0055112A"/>
    <w:rsid w:val="00554A86"/>
    <w:rsid w:val="005559B4"/>
    <w:rsid w:val="00557991"/>
    <w:rsid w:val="00561EEA"/>
    <w:rsid w:val="0057022D"/>
    <w:rsid w:val="00574F92"/>
    <w:rsid w:val="0057670F"/>
    <w:rsid w:val="0057725C"/>
    <w:rsid w:val="00586B96"/>
    <w:rsid w:val="00595C60"/>
    <w:rsid w:val="0059727E"/>
    <w:rsid w:val="005A0996"/>
    <w:rsid w:val="005A14DD"/>
    <w:rsid w:val="005A272A"/>
    <w:rsid w:val="005A356A"/>
    <w:rsid w:val="005A41E6"/>
    <w:rsid w:val="005A479A"/>
    <w:rsid w:val="005A4B5E"/>
    <w:rsid w:val="005A6539"/>
    <w:rsid w:val="005A6ED1"/>
    <w:rsid w:val="005B1F54"/>
    <w:rsid w:val="005B257D"/>
    <w:rsid w:val="005C0742"/>
    <w:rsid w:val="005C1114"/>
    <w:rsid w:val="005C1CFF"/>
    <w:rsid w:val="005C587A"/>
    <w:rsid w:val="005C5E1B"/>
    <w:rsid w:val="005C7385"/>
    <w:rsid w:val="005C7BBC"/>
    <w:rsid w:val="005D5C74"/>
    <w:rsid w:val="005D5E0E"/>
    <w:rsid w:val="005E44FE"/>
    <w:rsid w:val="005E5DA6"/>
    <w:rsid w:val="005F2256"/>
    <w:rsid w:val="005F2356"/>
    <w:rsid w:val="005F2417"/>
    <w:rsid w:val="005F52BE"/>
    <w:rsid w:val="005F5A76"/>
    <w:rsid w:val="005F5F52"/>
    <w:rsid w:val="006019BD"/>
    <w:rsid w:val="0060303B"/>
    <w:rsid w:val="00605818"/>
    <w:rsid w:val="00606F49"/>
    <w:rsid w:val="00606F6B"/>
    <w:rsid w:val="00612216"/>
    <w:rsid w:val="00612C60"/>
    <w:rsid w:val="00614643"/>
    <w:rsid w:val="00615523"/>
    <w:rsid w:val="00630A72"/>
    <w:rsid w:val="00632C82"/>
    <w:rsid w:val="00633615"/>
    <w:rsid w:val="00635FB6"/>
    <w:rsid w:val="00637942"/>
    <w:rsid w:val="00640632"/>
    <w:rsid w:val="00641DE6"/>
    <w:rsid w:val="00646DF3"/>
    <w:rsid w:val="00647164"/>
    <w:rsid w:val="00652DF9"/>
    <w:rsid w:val="00653121"/>
    <w:rsid w:val="0065648D"/>
    <w:rsid w:val="006576A7"/>
    <w:rsid w:val="00657D94"/>
    <w:rsid w:val="00660D0C"/>
    <w:rsid w:val="006613B0"/>
    <w:rsid w:val="00664B14"/>
    <w:rsid w:val="0066757F"/>
    <w:rsid w:val="00672750"/>
    <w:rsid w:val="006734D3"/>
    <w:rsid w:val="00676699"/>
    <w:rsid w:val="0067726C"/>
    <w:rsid w:val="006820C4"/>
    <w:rsid w:val="00682303"/>
    <w:rsid w:val="006838E7"/>
    <w:rsid w:val="006862C5"/>
    <w:rsid w:val="006865CD"/>
    <w:rsid w:val="00686D91"/>
    <w:rsid w:val="00692549"/>
    <w:rsid w:val="00692DC7"/>
    <w:rsid w:val="006938CC"/>
    <w:rsid w:val="00694520"/>
    <w:rsid w:val="00696EBF"/>
    <w:rsid w:val="00697ABF"/>
    <w:rsid w:val="006A1164"/>
    <w:rsid w:val="006A1EE3"/>
    <w:rsid w:val="006A5680"/>
    <w:rsid w:val="006A5C53"/>
    <w:rsid w:val="006B168D"/>
    <w:rsid w:val="006B5FB6"/>
    <w:rsid w:val="006B7061"/>
    <w:rsid w:val="006C0AAE"/>
    <w:rsid w:val="006C2A27"/>
    <w:rsid w:val="006C5E6A"/>
    <w:rsid w:val="006C7C72"/>
    <w:rsid w:val="006D489A"/>
    <w:rsid w:val="006D54FA"/>
    <w:rsid w:val="006D5948"/>
    <w:rsid w:val="006D5A18"/>
    <w:rsid w:val="006D70BC"/>
    <w:rsid w:val="006D7FD8"/>
    <w:rsid w:val="006E2076"/>
    <w:rsid w:val="006E2FBC"/>
    <w:rsid w:val="006E4B06"/>
    <w:rsid w:val="006E6C10"/>
    <w:rsid w:val="006E7AC7"/>
    <w:rsid w:val="006F19EF"/>
    <w:rsid w:val="006F30AD"/>
    <w:rsid w:val="006F407F"/>
    <w:rsid w:val="00700C94"/>
    <w:rsid w:val="007039C1"/>
    <w:rsid w:val="00703A41"/>
    <w:rsid w:val="0070461F"/>
    <w:rsid w:val="00704A1E"/>
    <w:rsid w:val="00705797"/>
    <w:rsid w:val="0070692F"/>
    <w:rsid w:val="007126FE"/>
    <w:rsid w:val="0071516C"/>
    <w:rsid w:val="0071538C"/>
    <w:rsid w:val="007173C5"/>
    <w:rsid w:val="00722BB8"/>
    <w:rsid w:val="00727AAC"/>
    <w:rsid w:val="00730CD3"/>
    <w:rsid w:val="00731CD2"/>
    <w:rsid w:val="007321C3"/>
    <w:rsid w:val="00734D67"/>
    <w:rsid w:val="00737232"/>
    <w:rsid w:val="00741C26"/>
    <w:rsid w:val="0074365B"/>
    <w:rsid w:val="00745E40"/>
    <w:rsid w:val="00746078"/>
    <w:rsid w:val="007504A5"/>
    <w:rsid w:val="007507B4"/>
    <w:rsid w:val="00751354"/>
    <w:rsid w:val="00757725"/>
    <w:rsid w:val="007618C6"/>
    <w:rsid w:val="00763684"/>
    <w:rsid w:val="00764518"/>
    <w:rsid w:val="00764A45"/>
    <w:rsid w:val="00765A5D"/>
    <w:rsid w:val="0077223C"/>
    <w:rsid w:val="00772BE5"/>
    <w:rsid w:val="007738B2"/>
    <w:rsid w:val="00777CC9"/>
    <w:rsid w:val="00781BF2"/>
    <w:rsid w:val="00783DC6"/>
    <w:rsid w:val="007855BC"/>
    <w:rsid w:val="00787551"/>
    <w:rsid w:val="007906FA"/>
    <w:rsid w:val="00795585"/>
    <w:rsid w:val="007964BE"/>
    <w:rsid w:val="007977AF"/>
    <w:rsid w:val="00797C3B"/>
    <w:rsid w:val="007A25B4"/>
    <w:rsid w:val="007A4FD2"/>
    <w:rsid w:val="007A63A7"/>
    <w:rsid w:val="007A6E3C"/>
    <w:rsid w:val="007A7D9F"/>
    <w:rsid w:val="007C4F5F"/>
    <w:rsid w:val="007C517F"/>
    <w:rsid w:val="007C6786"/>
    <w:rsid w:val="007C7479"/>
    <w:rsid w:val="007D0F9E"/>
    <w:rsid w:val="007D128C"/>
    <w:rsid w:val="007D26C7"/>
    <w:rsid w:val="007E2C26"/>
    <w:rsid w:val="007F4BC8"/>
    <w:rsid w:val="007F5847"/>
    <w:rsid w:val="007F5E9A"/>
    <w:rsid w:val="007F6331"/>
    <w:rsid w:val="0080517C"/>
    <w:rsid w:val="008057AA"/>
    <w:rsid w:val="00810B5A"/>
    <w:rsid w:val="00817FB6"/>
    <w:rsid w:val="00820522"/>
    <w:rsid w:val="00825A36"/>
    <w:rsid w:val="0082639D"/>
    <w:rsid w:val="00827465"/>
    <w:rsid w:val="00832D13"/>
    <w:rsid w:val="00833AC2"/>
    <w:rsid w:val="00835837"/>
    <w:rsid w:val="00840C99"/>
    <w:rsid w:val="00842075"/>
    <w:rsid w:val="00842D3F"/>
    <w:rsid w:val="00844067"/>
    <w:rsid w:val="00844079"/>
    <w:rsid w:val="00845C17"/>
    <w:rsid w:val="0084747B"/>
    <w:rsid w:val="0084788B"/>
    <w:rsid w:val="00850860"/>
    <w:rsid w:val="008536A4"/>
    <w:rsid w:val="008566E8"/>
    <w:rsid w:val="0086217A"/>
    <w:rsid w:val="00862F0A"/>
    <w:rsid w:val="008643BF"/>
    <w:rsid w:val="00865F75"/>
    <w:rsid w:val="008677FF"/>
    <w:rsid w:val="00867E7E"/>
    <w:rsid w:val="008748D1"/>
    <w:rsid w:val="00876376"/>
    <w:rsid w:val="00882B45"/>
    <w:rsid w:val="0088429C"/>
    <w:rsid w:val="008843B9"/>
    <w:rsid w:val="00892133"/>
    <w:rsid w:val="008A3821"/>
    <w:rsid w:val="008A62D6"/>
    <w:rsid w:val="008B1551"/>
    <w:rsid w:val="008B3732"/>
    <w:rsid w:val="008C041C"/>
    <w:rsid w:val="008C328D"/>
    <w:rsid w:val="008C442A"/>
    <w:rsid w:val="008C474A"/>
    <w:rsid w:val="008D02BA"/>
    <w:rsid w:val="008D063E"/>
    <w:rsid w:val="008D5620"/>
    <w:rsid w:val="008D59A7"/>
    <w:rsid w:val="008D5BD0"/>
    <w:rsid w:val="008D5EA4"/>
    <w:rsid w:val="008D7937"/>
    <w:rsid w:val="008F0CAB"/>
    <w:rsid w:val="008F2DF6"/>
    <w:rsid w:val="008F36F8"/>
    <w:rsid w:val="008F3F11"/>
    <w:rsid w:val="00901D39"/>
    <w:rsid w:val="0090299D"/>
    <w:rsid w:val="0090350A"/>
    <w:rsid w:val="00905A73"/>
    <w:rsid w:val="00906FF0"/>
    <w:rsid w:val="00907326"/>
    <w:rsid w:val="0090792F"/>
    <w:rsid w:val="00915086"/>
    <w:rsid w:val="009211C4"/>
    <w:rsid w:val="00923CC7"/>
    <w:rsid w:val="00926C70"/>
    <w:rsid w:val="0093194C"/>
    <w:rsid w:val="00934B61"/>
    <w:rsid w:val="00934BD1"/>
    <w:rsid w:val="00936D60"/>
    <w:rsid w:val="00940F68"/>
    <w:rsid w:val="00941E62"/>
    <w:rsid w:val="0094706C"/>
    <w:rsid w:val="009478D2"/>
    <w:rsid w:val="00950256"/>
    <w:rsid w:val="00951EC3"/>
    <w:rsid w:val="00952430"/>
    <w:rsid w:val="009558DF"/>
    <w:rsid w:val="009619AD"/>
    <w:rsid w:val="009639DD"/>
    <w:rsid w:val="00963E8A"/>
    <w:rsid w:val="009704AE"/>
    <w:rsid w:val="00971940"/>
    <w:rsid w:val="00973CF1"/>
    <w:rsid w:val="0097425A"/>
    <w:rsid w:val="00984B05"/>
    <w:rsid w:val="00985C46"/>
    <w:rsid w:val="00990828"/>
    <w:rsid w:val="00991EDA"/>
    <w:rsid w:val="00992135"/>
    <w:rsid w:val="00996BD5"/>
    <w:rsid w:val="009979E0"/>
    <w:rsid w:val="009B1C62"/>
    <w:rsid w:val="009B4033"/>
    <w:rsid w:val="009B4B77"/>
    <w:rsid w:val="009C3827"/>
    <w:rsid w:val="009D0B90"/>
    <w:rsid w:val="009D2473"/>
    <w:rsid w:val="009D412C"/>
    <w:rsid w:val="009E3A9B"/>
    <w:rsid w:val="009E3D29"/>
    <w:rsid w:val="009E70FE"/>
    <w:rsid w:val="009E7197"/>
    <w:rsid w:val="009E7417"/>
    <w:rsid w:val="009F0DFB"/>
    <w:rsid w:val="009F1020"/>
    <w:rsid w:val="009F27EE"/>
    <w:rsid w:val="009F4434"/>
    <w:rsid w:val="009F66D9"/>
    <w:rsid w:val="009F7FA0"/>
    <w:rsid w:val="00A03E09"/>
    <w:rsid w:val="00A06163"/>
    <w:rsid w:val="00A10421"/>
    <w:rsid w:val="00A10B7C"/>
    <w:rsid w:val="00A14A8D"/>
    <w:rsid w:val="00A17289"/>
    <w:rsid w:val="00A1798D"/>
    <w:rsid w:val="00A17A28"/>
    <w:rsid w:val="00A20AC3"/>
    <w:rsid w:val="00A2152D"/>
    <w:rsid w:val="00A25679"/>
    <w:rsid w:val="00A30736"/>
    <w:rsid w:val="00A42C84"/>
    <w:rsid w:val="00A43EAB"/>
    <w:rsid w:val="00A443C7"/>
    <w:rsid w:val="00A44F78"/>
    <w:rsid w:val="00A4665E"/>
    <w:rsid w:val="00A47096"/>
    <w:rsid w:val="00A506E3"/>
    <w:rsid w:val="00A5190B"/>
    <w:rsid w:val="00A51B0D"/>
    <w:rsid w:val="00A52337"/>
    <w:rsid w:val="00A54E0E"/>
    <w:rsid w:val="00A56700"/>
    <w:rsid w:val="00A66A1F"/>
    <w:rsid w:val="00A707A1"/>
    <w:rsid w:val="00A715F8"/>
    <w:rsid w:val="00A72B8B"/>
    <w:rsid w:val="00A7725C"/>
    <w:rsid w:val="00A80786"/>
    <w:rsid w:val="00A80AAD"/>
    <w:rsid w:val="00A849E1"/>
    <w:rsid w:val="00A863E3"/>
    <w:rsid w:val="00A8793A"/>
    <w:rsid w:val="00A917E3"/>
    <w:rsid w:val="00A93027"/>
    <w:rsid w:val="00A931B9"/>
    <w:rsid w:val="00A9486C"/>
    <w:rsid w:val="00A9577B"/>
    <w:rsid w:val="00A95EC9"/>
    <w:rsid w:val="00AA0097"/>
    <w:rsid w:val="00AA198F"/>
    <w:rsid w:val="00AA27C8"/>
    <w:rsid w:val="00AA2E32"/>
    <w:rsid w:val="00AA3002"/>
    <w:rsid w:val="00AA34B7"/>
    <w:rsid w:val="00AA5C59"/>
    <w:rsid w:val="00AB257D"/>
    <w:rsid w:val="00AB2A78"/>
    <w:rsid w:val="00AB373E"/>
    <w:rsid w:val="00AC07F1"/>
    <w:rsid w:val="00AC5FFC"/>
    <w:rsid w:val="00AC7876"/>
    <w:rsid w:val="00AD23CF"/>
    <w:rsid w:val="00AD3E65"/>
    <w:rsid w:val="00AD3E9B"/>
    <w:rsid w:val="00AD4D9E"/>
    <w:rsid w:val="00AD6287"/>
    <w:rsid w:val="00AE1634"/>
    <w:rsid w:val="00AE4432"/>
    <w:rsid w:val="00AF0677"/>
    <w:rsid w:val="00AF1477"/>
    <w:rsid w:val="00B02401"/>
    <w:rsid w:val="00B03921"/>
    <w:rsid w:val="00B03935"/>
    <w:rsid w:val="00B04534"/>
    <w:rsid w:val="00B10FA9"/>
    <w:rsid w:val="00B11552"/>
    <w:rsid w:val="00B12612"/>
    <w:rsid w:val="00B14591"/>
    <w:rsid w:val="00B24947"/>
    <w:rsid w:val="00B26240"/>
    <w:rsid w:val="00B270BC"/>
    <w:rsid w:val="00B33BF2"/>
    <w:rsid w:val="00B3405C"/>
    <w:rsid w:val="00B37F37"/>
    <w:rsid w:val="00B410B3"/>
    <w:rsid w:val="00B45079"/>
    <w:rsid w:val="00B50386"/>
    <w:rsid w:val="00B5108E"/>
    <w:rsid w:val="00B5253A"/>
    <w:rsid w:val="00B54DDB"/>
    <w:rsid w:val="00B57A6B"/>
    <w:rsid w:val="00B6569B"/>
    <w:rsid w:val="00B67AD1"/>
    <w:rsid w:val="00B71257"/>
    <w:rsid w:val="00B7241A"/>
    <w:rsid w:val="00B7466D"/>
    <w:rsid w:val="00B75167"/>
    <w:rsid w:val="00B764BB"/>
    <w:rsid w:val="00B7711A"/>
    <w:rsid w:val="00B8048A"/>
    <w:rsid w:val="00B87223"/>
    <w:rsid w:val="00B912AA"/>
    <w:rsid w:val="00B9254C"/>
    <w:rsid w:val="00B94E04"/>
    <w:rsid w:val="00BA10B5"/>
    <w:rsid w:val="00BA2760"/>
    <w:rsid w:val="00BA7511"/>
    <w:rsid w:val="00BB0A32"/>
    <w:rsid w:val="00BB1267"/>
    <w:rsid w:val="00BB45EB"/>
    <w:rsid w:val="00BB47C4"/>
    <w:rsid w:val="00BB77A9"/>
    <w:rsid w:val="00BB7F51"/>
    <w:rsid w:val="00BC054E"/>
    <w:rsid w:val="00BC0B49"/>
    <w:rsid w:val="00BC45BA"/>
    <w:rsid w:val="00BC6000"/>
    <w:rsid w:val="00BD0570"/>
    <w:rsid w:val="00BD2D64"/>
    <w:rsid w:val="00BD3B7C"/>
    <w:rsid w:val="00BE463D"/>
    <w:rsid w:val="00BE7910"/>
    <w:rsid w:val="00BF01E5"/>
    <w:rsid w:val="00BF0845"/>
    <w:rsid w:val="00BF101C"/>
    <w:rsid w:val="00BF2749"/>
    <w:rsid w:val="00BF367B"/>
    <w:rsid w:val="00BF4037"/>
    <w:rsid w:val="00C03D0B"/>
    <w:rsid w:val="00C1170D"/>
    <w:rsid w:val="00C134ED"/>
    <w:rsid w:val="00C2335C"/>
    <w:rsid w:val="00C241E3"/>
    <w:rsid w:val="00C304A5"/>
    <w:rsid w:val="00C31C3B"/>
    <w:rsid w:val="00C33183"/>
    <w:rsid w:val="00C33A1D"/>
    <w:rsid w:val="00C40870"/>
    <w:rsid w:val="00C422FE"/>
    <w:rsid w:val="00C4239B"/>
    <w:rsid w:val="00C43161"/>
    <w:rsid w:val="00C441D7"/>
    <w:rsid w:val="00C458A4"/>
    <w:rsid w:val="00C46BF2"/>
    <w:rsid w:val="00C555A3"/>
    <w:rsid w:val="00C70064"/>
    <w:rsid w:val="00C72445"/>
    <w:rsid w:val="00C807E3"/>
    <w:rsid w:val="00C8356C"/>
    <w:rsid w:val="00C84797"/>
    <w:rsid w:val="00C93673"/>
    <w:rsid w:val="00C93701"/>
    <w:rsid w:val="00C9395A"/>
    <w:rsid w:val="00CB0F85"/>
    <w:rsid w:val="00CB1D36"/>
    <w:rsid w:val="00CB2170"/>
    <w:rsid w:val="00CB2795"/>
    <w:rsid w:val="00CB5EC7"/>
    <w:rsid w:val="00CB6496"/>
    <w:rsid w:val="00CB71E5"/>
    <w:rsid w:val="00CB7268"/>
    <w:rsid w:val="00CC3252"/>
    <w:rsid w:val="00CC359A"/>
    <w:rsid w:val="00CC59C0"/>
    <w:rsid w:val="00CC64C9"/>
    <w:rsid w:val="00CD28E2"/>
    <w:rsid w:val="00CD414F"/>
    <w:rsid w:val="00CE0BD7"/>
    <w:rsid w:val="00CE2EA0"/>
    <w:rsid w:val="00CE30B2"/>
    <w:rsid w:val="00CE6616"/>
    <w:rsid w:val="00CF0755"/>
    <w:rsid w:val="00CF3A70"/>
    <w:rsid w:val="00D00AFF"/>
    <w:rsid w:val="00D01C2B"/>
    <w:rsid w:val="00D02665"/>
    <w:rsid w:val="00D03692"/>
    <w:rsid w:val="00D061B9"/>
    <w:rsid w:val="00D07BBC"/>
    <w:rsid w:val="00D10546"/>
    <w:rsid w:val="00D17688"/>
    <w:rsid w:val="00D207E4"/>
    <w:rsid w:val="00D20E7D"/>
    <w:rsid w:val="00D22D99"/>
    <w:rsid w:val="00D23E42"/>
    <w:rsid w:val="00D272CF"/>
    <w:rsid w:val="00D30B2D"/>
    <w:rsid w:val="00D30E0A"/>
    <w:rsid w:val="00D32ACD"/>
    <w:rsid w:val="00D33141"/>
    <w:rsid w:val="00D33D4A"/>
    <w:rsid w:val="00D4526B"/>
    <w:rsid w:val="00D46003"/>
    <w:rsid w:val="00D46E78"/>
    <w:rsid w:val="00D50770"/>
    <w:rsid w:val="00D52654"/>
    <w:rsid w:val="00D603DF"/>
    <w:rsid w:val="00D62289"/>
    <w:rsid w:val="00D62533"/>
    <w:rsid w:val="00D71F95"/>
    <w:rsid w:val="00D77725"/>
    <w:rsid w:val="00D81D0A"/>
    <w:rsid w:val="00D82062"/>
    <w:rsid w:val="00D82C83"/>
    <w:rsid w:val="00D84333"/>
    <w:rsid w:val="00D851C5"/>
    <w:rsid w:val="00D90830"/>
    <w:rsid w:val="00D95A64"/>
    <w:rsid w:val="00D963B4"/>
    <w:rsid w:val="00DA1DAF"/>
    <w:rsid w:val="00DA2EBC"/>
    <w:rsid w:val="00DB0D9F"/>
    <w:rsid w:val="00DC197C"/>
    <w:rsid w:val="00DC235B"/>
    <w:rsid w:val="00DC538E"/>
    <w:rsid w:val="00DC5B10"/>
    <w:rsid w:val="00DC6160"/>
    <w:rsid w:val="00DD6D26"/>
    <w:rsid w:val="00DE3F42"/>
    <w:rsid w:val="00DE61F1"/>
    <w:rsid w:val="00DE64EA"/>
    <w:rsid w:val="00DF1C60"/>
    <w:rsid w:val="00DF1EB7"/>
    <w:rsid w:val="00DF3775"/>
    <w:rsid w:val="00DF59F5"/>
    <w:rsid w:val="00DF66AD"/>
    <w:rsid w:val="00E05044"/>
    <w:rsid w:val="00E10E58"/>
    <w:rsid w:val="00E10EE1"/>
    <w:rsid w:val="00E15BD5"/>
    <w:rsid w:val="00E20965"/>
    <w:rsid w:val="00E26290"/>
    <w:rsid w:val="00E30BDB"/>
    <w:rsid w:val="00E3134A"/>
    <w:rsid w:val="00E3208C"/>
    <w:rsid w:val="00E41CAC"/>
    <w:rsid w:val="00E451C1"/>
    <w:rsid w:val="00E5273A"/>
    <w:rsid w:val="00E53A6F"/>
    <w:rsid w:val="00E56CB8"/>
    <w:rsid w:val="00E62CC0"/>
    <w:rsid w:val="00E64743"/>
    <w:rsid w:val="00E666C2"/>
    <w:rsid w:val="00E71114"/>
    <w:rsid w:val="00E71DFC"/>
    <w:rsid w:val="00E72766"/>
    <w:rsid w:val="00E817E1"/>
    <w:rsid w:val="00E81C3B"/>
    <w:rsid w:val="00E82C52"/>
    <w:rsid w:val="00E85A9A"/>
    <w:rsid w:val="00E85F7C"/>
    <w:rsid w:val="00E86A85"/>
    <w:rsid w:val="00E86D8E"/>
    <w:rsid w:val="00E87BB3"/>
    <w:rsid w:val="00E94003"/>
    <w:rsid w:val="00E95A6A"/>
    <w:rsid w:val="00E964BF"/>
    <w:rsid w:val="00E96877"/>
    <w:rsid w:val="00EA0350"/>
    <w:rsid w:val="00EA2257"/>
    <w:rsid w:val="00EA2330"/>
    <w:rsid w:val="00EA3C82"/>
    <w:rsid w:val="00EA5681"/>
    <w:rsid w:val="00EA5D15"/>
    <w:rsid w:val="00EA7DB3"/>
    <w:rsid w:val="00EB3147"/>
    <w:rsid w:val="00EB3E95"/>
    <w:rsid w:val="00EB654A"/>
    <w:rsid w:val="00EC2587"/>
    <w:rsid w:val="00EC5277"/>
    <w:rsid w:val="00EC5621"/>
    <w:rsid w:val="00EC6F78"/>
    <w:rsid w:val="00ED0E58"/>
    <w:rsid w:val="00ED125F"/>
    <w:rsid w:val="00ED2036"/>
    <w:rsid w:val="00ED75C5"/>
    <w:rsid w:val="00EE2B0C"/>
    <w:rsid w:val="00EE3195"/>
    <w:rsid w:val="00EE3D23"/>
    <w:rsid w:val="00EE4E7C"/>
    <w:rsid w:val="00EF0A99"/>
    <w:rsid w:val="00EF22CD"/>
    <w:rsid w:val="00EF2FFE"/>
    <w:rsid w:val="00F028E3"/>
    <w:rsid w:val="00F03FA7"/>
    <w:rsid w:val="00F05B70"/>
    <w:rsid w:val="00F07252"/>
    <w:rsid w:val="00F076B9"/>
    <w:rsid w:val="00F10764"/>
    <w:rsid w:val="00F112A3"/>
    <w:rsid w:val="00F112B8"/>
    <w:rsid w:val="00F13BD7"/>
    <w:rsid w:val="00F15873"/>
    <w:rsid w:val="00F16068"/>
    <w:rsid w:val="00F247AC"/>
    <w:rsid w:val="00F27864"/>
    <w:rsid w:val="00F32A54"/>
    <w:rsid w:val="00F34214"/>
    <w:rsid w:val="00F53F9D"/>
    <w:rsid w:val="00F551F9"/>
    <w:rsid w:val="00F5556C"/>
    <w:rsid w:val="00F56DA6"/>
    <w:rsid w:val="00F600CD"/>
    <w:rsid w:val="00F62EA8"/>
    <w:rsid w:val="00F646E7"/>
    <w:rsid w:val="00F66B78"/>
    <w:rsid w:val="00F72F7D"/>
    <w:rsid w:val="00F76388"/>
    <w:rsid w:val="00F77065"/>
    <w:rsid w:val="00F7749D"/>
    <w:rsid w:val="00F77D8B"/>
    <w:rsid w:val="00F81068"/>
    <w:rsid w:val="00F83B24"/>
    <w:rsid w:val="00F85054"/>
    <w:rsid w:val="00F9229F"/>
    <w:rsid w:val="00FA1FE0"/>
    <w:rsid w:val="00FA3C05"/>
    <w:rsid w:val="00FA5B6A"/>
    <w:rsid w:val="00FA5BBA"/>
    <w:rsid w:val="00FB1B50"/>
    <w:rsid w:val="00FB40AC"/>
    <w:rsid w:val="00FB5AAD"/>
    <w:rsid w:val="00FC411B"/>
    <w:rsid w:val="00FC420F"/>
    <w:rsid w:val="00FD4161"/>
    <w:rsid w:val="00FD7500"/>
    <w:rsid w:val="00FE1269"/>
    <w:rsid w:val="00FE1529"/>
    <w:rsid w:val="00FE16D0"/>
    <w:rsid w:val="00FE2B85"/>
    <w:rsid w:val="00FE40C2"/>
    <w:rsid w:val="00FE6615"/>
    <w:rsid w:val="00FF10CC"/>
    <w:rsid w:val="02DC3460"/>
    <w:rsid w:val="05B04539"/>
    <w:rsid w:val="06349CC9"/>
    <w:rsid w:val="0D6252D3"/>
    <w:rsid w:val="108D9136"/>
    <w:rsid w:val="14DE57C6"/>
    <w:rsid w:val="14EFA146"/>
    <w:rsid w:val="19432291"/>
    <w:rsid w:val="1A85254A"/>
    <w:rsid w:val="1ACAE021"/>
    <w:rsid w:val="1B647320"/>
    <w:rsid w:val="1C7D7E10"/>
    <w:rsid w:val="1D11DCA6"/>
    <w:rsid w:val="1F859C75"/>
    <w:rsid w:val="22D417E1"/>
    <w:rsid w:val="245AD486"/>
    <w:rsid w:val="266B333D"/>
    <w:rsid w:val="27D9A3BA"/>
    <w:rsid w:val="2AF52C2C"/>
    <w:rsid w:val="2BC57C4A"/>
    <w:rsid w:val="2CB2A6BD"/>
    <w:rsid w:val="2E14D825"/>
    <w:rsid w:val="2E90EC3A"/>
    <w:rsid w:val="342B3125"/>
    <w:rsid w:val="3583488C"/>
    <w:rsid w:val="35D1FD0E"/>
    <w:rsid w:val="3B67EBBF"/>
    <w:rsid w:val="3F977031"/>
    <w:rsid w:val="3FAC5A3A"/>
    <w:rsid w:val="419F1CA8"/>
    <w:rsid w:val="41ACAFF0"/>
    <w:rsid w:val="41BB1C73"/>
    <w:rsid w:val="42988637"/>
    <w:rsid w:val="45DB5BC0"/>
    <w:rsid w:val="48A999EB"/>
    <w:rsid w:val="4A52805A"/>
    <w:rsid w:val="4FBE984B"/>
    <w:rsid w:val="509314C9"/>
    <w:rsid w:val="52B10780"/>
    <w:rsid w:val="54B8F59F"/>
    <w:rsid w:val="5639F980"/>
    <w:rsid w:val="574EC9AF"/>
    <w:rsid w:val="57E21998"/>
    <w:rsid w:val="58514E30"/>
    <w:rsid w:val="5C7ECB73"/>
    <w:rsid w:val="61F4EA38"/>
    <w:rsid w:val="62144328"/>
    <w:rsid w:val="631DB5E2"/>
    <w:rsid w:val="750CA016"/>
    <w:rsid w:val="7B04D54E"/>
    <w:rsid w:val="7C7A3490"/>
    <w:rsid w:val="7DD933CE"/>
    <w:rsid w:val="7ED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6208F"/>
  <w15:chartTrackingRefBased/>
  <w15:docId w15:val="{951130A6-4FCE-46E9-8F94-89895CAA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aps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3F"/>
    <w:pPr>
      <w:spacing w:line="240" w:lineRule="auto"/>
      <w:jc w:val="both"/>
    </w:pPr>
    <w:rPr>
      <w:rFonts w:ascii="Segoe UI" w:hAnsi="Segoe UI"/>
      <w:caps w:val="0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C17"/>
    <w:pPr>
      <w:keepNext/>
      <w:keepLines/>
      <w:numPr>
        <w:numId w:val="1"/>
      </w:numPr>
      <w:spacing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0A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F4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96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pt-A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6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pt-A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6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pt-A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6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pt-A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6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A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6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A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17"/>
    <w:rPr>
      <w:rFonts w:ascii="Segoe UI" w:eastAsiaTheme="majorEastAsia" w:hAnsi="Segoe UI" w:cstheme="majorBidi"/>
      <w:b/>
      <w:caps w:val="0"/>
      <w:sz w:val="24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90350A"/>
    <w:rPr>
      <w:rFonts w:ascii="Segoe UI" w:eastAsiaTheme="majorEastAsia" w:hAnsi="Segoe UI" w:cstheme="majorBidi"/>
      <w:caps w:val="0"/>
      <w:sz w:val="24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207E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E4"/>
    <w:rPr>
      <w:rFonts w:ascii="Segoe UI" w:eastAsiaTheme="majorEastAsia" w:hAnsi="Segoe UI" w:cstheme="majorBidi"/>
      <w:b/>
      <w:caps w:val="0"/>
      <w:spacing w:val="-10"/>
      <w:kern w:val="28"/>
      <w:sz w:val="24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B7241A"/>
    <w:rPr>
      <w:rFonts w:ascii="Segoe UI" w:eastAsiaTheme="majorEastAsia" w:hAnsi="Segoe UI" w:cstheme="majorBidi"/>
      <w:b/>
      <w:caps w:val="0"/>
      <w:sz w:val="24"/>
      <w:szCs w:val="24"/>
      <w:lang w:val="pt-PT"/>
    </w:rPr>
  </w:style>
  <w:style w:type="paragraph" w:customStyle="1" w:styleId="SemPargrafo">
    <w:name w:val="Sem Parágrafo"/>
    <w:basedOn w:val="Normal"/>
    <w:next w:val="Normal"/>
    <w:link w:val="SemPargrafoChar"/>
    <w:qFormat/>
    <w:rsid w:val="00606F49"/>
    <w:pPr>
      <w:jc w:val="left"/>
    </w:pPr>
    <w:rPr>
      <w:bCs/>
    </w:rPr>
  </w:style>
  <w:style w:type="character" w:customStyle="1" w:styleId="SemPargrafoChar">
    <w:name w:val="Sem Parágrafo Char"/>
    <w:basedOn w:val="DefaultParagraphFont"/>
    <w:link w:val="SemPargrafo"/>
    <w:rsid w:val="00606F49"/>
    <w:rPr>
      <w:rFonts w:ascii="Times New Roman" w:hAnsi="Times New Roman"/>
      <w:bCs/>
      <w:sz w:val="24"/>
      <w:lang w:val="pt-AO"/>
    </w:rPr>
  </w:style>
  <w:style w:type="paragraph" w:customStyle="1" w:styleId="Imagem">
    <w:name w:val="Imagem"/>
    <w:basedOn w:val="Normal"/>
    <w:link w:val="ImagemChar"/>
    <w:qFormat/>
    <w:rsid w:val="00606F49"/>
    <w:pPr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606F49"/>
    <w:rPr>
      <w:rFonts w:ascii="Times New Roman" w:hAnsi="Times New Roman"/>
      <w:noProof/>
      <w:sz w:val="24"/>
    </w:rPr>
  </w:style>
  <w:style w:type="paragraph" w:styleId="ListParagraph">
    <w:name w:val="List Paragraph"/>
    <w:basedOn w:val="Normal"/>
    <w:uiPriority w:val="34"/>
    <w:qFormat/>
    <w:rsid w:val="007173C5"/>
    <w:pPr>
      <w:ind w:left="720"/>
      <w:contextualSpacing/>
    </w:pPr>
  </w:style>
  <w:style w:type="table" w:styleId="TableGrid">
    <w:name w:val="Table Grid"/>
    <w:basedOn w:val="TableNormal"/>
    <w:uiPriority w:val="39"/>
    <w:rsid w:val="00CB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F85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0F85"/>
    <w:rPr>
      <w:rFonts w:ascii="Segoe UI" w:hAnsi="Segoe UI"/>
      <w:caps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CB0F85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0F85"/>
    <w:rPr>
      <w:rFonts w:ascii="Segoe UI" w:hAnsi="Segoe UI"/>
      <w:caps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74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4B6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4B6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AO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C3748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59F5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F59F5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F59F5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F59F5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F59F5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F59F5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F59F5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PageNumber">
    <w:name w:val="page number"/>
    <w:basedOn w:val="DefaultParagraphFont"/>
    <w:uiPriority w:val="99"/>
    <w:unhideWhenUsed/>
    <w:rsid w:val="00A506E3"/>
  </w:style>
  <w:style w:type="character" w:customStyle="1" w:styleId="Heading4Char">
    <w:name w:val="Heading 4 Char"/>
    <w:basedOn w:val="DefaultParagraphFont"/>
    <w:link w:val="Heading4"/>
    <w:uiPriority w:val="9"/>
    <w:rsid w:val="00501965"/>
    <w:rPr>
      <w:rFonts w:asciiTheme="majorHAnsi" w:eastAsiaTheme="majorEastAsia" w:hAnsiTheme="majorHAnsi" w:cstheme="majorBidi"/>
      <w:i/>
      <w:iCs/>
      <w:caps w:val="0"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65"/>
    <w:rPr>
      <w:rFonts w:asciiTheme="majorHAnsi" w:eastAsiaTheme="majorEastAsia" w:hAnsiTheme="majorHAnsi" w:cstheme="majorBidi"/>
      <w:caps w:val="0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65"/>
    <w:rPr>
      <w:rFonts w:asciiTheme="majorHAnsi" w:eastAsiaTheme="majorEastAsia" w:hAnsiTheme="majorHAnsi" w:cstheme="majorBidi"/>
      <w:caps w:val="0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65"/>
    <w:rPr>
      <w:rFonts w:asciiTheme="majorHAnsi" w:eastAsiaTheme="majorEastAsia" w:hAnsiTheme="majorHAnsi" w:cstheme="majorBidi"/>
      <w:i/>
      <w:iCs/>
      <w:caps w:val="0"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65"/>
    <w:rPr>
      <w:rFonts w:asciiTheme="majorHAnsi" w:eastAsiaTheme="majorEastAsia" w:hAnsiTheme="majorHAnsi" w:cstheme="majorBidi"/>
      <w:caps w:val="0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65"/>
    <w:rPr>
      <w:rFonts w:asciiTheme="majorHAnsi" w:eastAsiaTheme="majorEastAsia" w:hAnsiTheme="majorHAnsi" w:cstheme="majorBidi"/>
      <w:i/>
      <w:iCs/>
      <w:caps w:val="0"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01965"/>
    <w:pPr>
      <w:spacing w:before="240" w:after="200"/>
      <w:jc w:val="center"/>
    </w:pPr>
    <w:rPr>
      <w:i/>
      <w:iCs/>
      <w:sz w:val="20"/>
      <w:szCs w:val="18"/>
      <w:lang w:val="pt-AO"/>
    </w:rPr>
  </w:style>
  <w:style w:type="character" w:customStyle="1" w:styleId="CaptionChar">
    <w:name w:val="Caption Char"/>
    <w:basedOn w:val="DefaultParagraphFont"/>
    <w:link w:val="Caption"/>
    <w:uiPriority w:val="35"/>
    <w:rsid w:val="00501965"/>
    <w:rPr>
      <w:rFonts w:ascii="Segoe UI" w:hAnsi="Segoe UI"/>
      <w:i/>
      <w:iCs/>
      <w:caps w:val="0"/>
      <w:sz w:val="20"/>
      <w:szCs w:val="18"/>
    </w:rPr>
  </w:style>
  <w:style w:type="table" w:styleId="GridTable4-Accent3">
    <w:name w:val="Grid Table 4 Accent 3"/>
    <w:basedOn w:val="TableNormal"/>
    <w:uiPriority w:val="49"/>
    <w:rsid w:val="005019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FB1B5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531F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atex-mathml">
    <w:name w:val="katex-mathml"/>
    <w:basedOn w:val="DefaultParagraphFont"/>
    <w:rsid w:val="00D03692"/>
  </w:style>
  <w:style w:type="character" w:customStyle="1" w:styleId="mord">
    <w:name w:val="mord"/>
    <w:basedOn w:val="DefaultParagraphFont"/>
    <w:rsid w:val="00D03692"/>
  </w:style>
  <w:style w:type="character" w:customStyle="1" w:styleId="vlist-s">
    <w:name w:val="vlist-s"/>
    <w:basedOn w:val="DefaultParagraphFont"/>
    <w:rsid w:val="00D03692"/>
  </w:style>
  <w:style w:type="character" w:customStyle="1" w:styleId="mrel">
    <w:name w:val="mrel"/>
    <w:basedOn w:val="DefaultParagraphFont"/>
    <w:rsid w:val="00D03692"/>
  </w:style>
  <w:style w:type="character" w:customStyle="1" w:styleId="mbin">
    <w:name w:val="mbin"/>
    <w:basedOn w:val="DefaultParagraphFont"/>
    <w:rsid w:val="00D03692"/>
  </w:style>
  <w:style w:type="character" w:styleId="PlaceholderText">
    <w:name w:val="Placeholder Text"/>
    <w:basedOn w:val="DefaultParagraphFont"/>
    <w:uiPriority w:val="99"/>
    <w:semiHidden/>
    <w:rsid w:val="00D03692"/>
    <w:rPr>
      <w:color w:val="666666"/>
    </w:rPr>
  </w:style>
  <w:style w:type="table" w:styleId="PlainTable4">
    <w:name w:val="Plain Table 4"/>
    <w:basedOn w:val="TableNormal"/>
    <w:uiPriority w:val="44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33A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space">
    <w:name w:val="mspace"/>
    <w:basedOn w:val="DefaultParagraphFont"/>
    <w:rsid w:val="00124379"/>
  </w:style>
  <w:style w:type="character" w:customStyle="1" w:styleId="mpunct">
    <w:name w:val="mpunct"/>
    <w:basedOn w:val="DefaultParagraphFont"/>
    <w:rsid w:val="00BD3B7C"/>
  </w:style>
  <w:style w:type="table" w:styleId="GridTable1Light-Accent3">
    <w:name w:val="Grid Table 1 Light Accent 3"/>
    <w:basedOn w:val="TableNormal"/>
    <w:uiPriority w:val="46"/>
    <w:rsid w:val="0054556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351FD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AO" w:eastAsia="pt-AO"/>
      <w14:ligatures w14:val="none"/>
    </w:rPr>
  </w:style>
  <w:style w:type="character" w:styleId="Strong">
    <w:name w:val="Strong"/>
    <w:basedOn w:val="DefaultParagraphFont"/>
    <w:uiPriority w:val="22"/>
    <w:qFormat/>
    <w:rsid w:val="00351FD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653121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95A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5A6A"/>
    <w:rPr>
      <w:rFonts w:ascii="Segoe UI" w:hAnsi="Segoe UI"/>
      <w:caps w:val="0"/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95A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jp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glossaryDocument" Target="glossary/document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ocuments\Custom%20Office%20Templates\Relat&#243;rio%20de%20Program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D7BA3981B493AA98A54DAA77E2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CF076-2C04-498A-9FEF-F3BEC5402454}"/>
      </w:docPartPr>
      <w:docPartBody>
        <w:p w:rsidR="00860D19" w:rsidRDefault="00000000">
          <w:pPr>
            <w:pStyle w:val="39ED7BA3981B493AA98A54DAA77E22DA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100E13F91FB6410699214FCAE5D26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B331-3795-49C0-B967-0A6EB5FCE926}"/>
      </w:docPartPr>
      <w:docPartBody>
        <w:p w:rsidR="00860D19" w:rsidRDefault="00000000">
          <w:pPr>
            <w:pStyle w:val="100E13F91FB6410699214FCAE5D263C6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053C827AE19946339D0A019153BE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BE8F-B347-4264-9489-49C411850E18}"/>
      </w:docPartPr>
      <w:docPartBody>
        <w:p w:rsidR="00860D19" w:rsidRDefault="00000000">
          <w:pPr>
            <w:pStyle w:val="053C827AE19946339D0A019153BE68F5"/>
          </w:pPr>
          <w:r w:rsidRPr="004739CC">
            <w:rPr>
              <w:rStyle w:val="PlaceholderText"/>
            </w:rPr>
            <w:t>[Company Phone]</w:t>
          </w:r>
        </w:p>
      </w:docPartBody>
    </w:docPart>
    <w:docPart>
      <w:docPartPr>
        <w:name w:val="C5B1542374B94F3EB5BD5F65CFD23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9BCBF-B36A-490D-A2E8-72B49C37A6BB}"/>
      </w:docPartPr>
      <w:docPartBody>
        <w:p w:rsidR="00860D19" w:rsidRDefault="00000000">
          <w:pPr>
            <w:pStyle w:val="C5B1542374B94F3EB5BD5F65CFD235D7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B4E4130F954B4DF5808BEECBA9CBE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AAB7F-BC94-4613-B861-EE46095B00F4}"/>
      </w:docPartPr>
      <w:docPartBody>
        <w:p w:rsidR="00860D19" w:rsidRDefault="00000000">
          <w:pPr>
            <w:pStyle w:val="B4E4130F954B4DF5808BEECBA9CBE6DF"/>
          </w:pPr>
          <w:r w:rsidRPr="004739CC">
            <w:rPr>
              <w:rStyle w:val="PlaceholderText"/>
            </w:rP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45"/>
    <w:rsid w:val="0009565B"/>
    <w:rsid w:val="001811FF"/>
    <w:rsid w:val="001A69D8"/>
    <w:rsid w:val="004149DC"/>
    <w:rsid w:val="0045567F"/>
    <w:rsid w:val="00542545"/>
    <w:rsid w:val="0059593C"/>
    <w:rsid w:val="006D5948"/>
    <w:rsid w:val="00730EBC"/>
    <w:rsid w:val="007F494F"/>
    <w:rsid w:val="00860D19"/>
    <w:rsid w:val="00951EC3"/>
    <w:rsid w:val="00BC257D"/>
    <w:rsid w:val="00C422FE"/>
    <w:rsid w:val="00C4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AO" w:eastAsia="pt-A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39ED7BA3981B493AA98A54DAA77E22DA">
    <w:name w:val="39ED7BA3981B493AA98A54DAA77E22DA"/>
  </w:style>
  <w:style w:type="paragraph" w:customStyle="1" w:styleId="100E13F91FB6410699214FCAE5D263C6">
    <w:name w:val="100E13F91FB6410699214FCAE5D263C6"/>
  </w:style>
  <w:style w:type="paragraph" w:customStyle="1" w:styleId="053C827AE19946339D0A019153BE68F5">
    <w:name w:val="053C827AE19946339D0A019153BE68F5"/>
  </w:style>
  <w:style w:type="paragraph" w:customStyle="1" w:styleId="C5B1542374B94F3EB5BD5F65CFD235D7">
    <w:name w:val="C5B1542374B94F3EB5BD5F65CFD235D7"/>
  </w:style>
  <w:style w:type="paragraph" w:customStyle="1" w:styleId="B4E4130F954B4DF5808BEECBA9CBE6DF">
    <w:name w:val="B4E4130F954B4DF5808BEECBA9CBE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AV. Luanda Sul, Rua Lateral Via S10, Talatona – Município do Belas – Luanda/Angola</CompanyAddress>
  <CompanyPhone>+244 226 430 334/+244 226 430 330</CompanyPhone>
  <CompanyFax/>
  <CompanyEmail>geral@isptec.co.ao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85D827-80FB-4D1A-9BB0-B1E70BB4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Programação</Template>
  <TotalTime>647</TotalTime>
  <Pages>16</Pages>
  <Words>2070</Words>
  <Characters>11803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PLATAFORMA DE COMUNICAÇÃO</vt:lpstr>
      <vt:lpstr>RESUMO</vt:lpstr>
      <vt:lpstr>LISTA DE FIGURAS</vt:lpstr>
      <vt:lpstr>&lt;SUMÁRIO</vt:lpstr>
      <vt:lpstr>INTRODUÇÃO</vt:lpstr>
      <vt:lpstr>Objectivos</vt:lpstr>
      <vt:lpstr>    Objectivo Geral</vt:lpstr>
      <vt:lpstr>    Objectivos Específicos</vt:lpstr>
      <vt:lpstr>Análise de Requisitos</vt:lpstr>
      <vt:lpstr>    Requisitos Funcionais (RF)</vt:lpstr>
      <vt:lpstr>    Requisitos Não-Funcionais (RNF) e Regras de Negócio (RN)</vt:lpstr>
      <vt:lpstr>Arquitectura e Desenho do Sistema (UML)</vt:lpstr>
      <vt:lpstr>    Diagrama de Casos de Uso</vt:lpstr>
      <vt:lpstr>    Diagrama de Classes</vt:lpstr>
      <vt:lpstr>METODOLOGIA</vt:lpstr>
      <vt:lpstr>    Tecnologia e Ferramentas</vt:lpstr>
      <vt:lpstr>    Divisão de Responsabilidades</vt:lpstr>
      <vt:lpstr>    Estruturas Utilizadas e Decisões de Implementação</vt:lpstr>
      <vt:lpstr>CONCLUSÃO</vt:lpstr>
      <vt:lpstr>BIBLIOGRAFIA</vt:lpstr>
      <vt:lpstr>ANEXO A – TABELA DE IRT ANGOLA (2023)</vt:lpstr>
    </vt:vector>
  </TitlesOfParts>
  <Company>INSTITUTO SUPERIOR POLITÉCNICO DE TECNOLOGIAS E CIÊNCIAS</Company>
  <LinksUpToDate>false</LinksUpToDate>
  <CharactersWithSpaces>13846</CharactersWithSpaces>
  <SharedDoc>false</SharedDoc>
  <HyperlinkBase>https://github.com/SW-Wanted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SALÁRIOS</dc:title>
  <dc:subject>Física Geral</dc:subject>
  <dc:creator>EMANUEL CARNEIRO DOS SANTOS</dc:creator>
  <cp:keywords/>
  <dc:description/>
  <cp:lastModifiedBy>Emanuel dos Santos</cp:lastModifiedBy>
  <cp:revision>13</cp:revision>
  <cp:lastPrinted>2025-07-07T01:05:00Z</cp:lastPrinted>
  <dcterms:created xsi:type="dcterms:W3CDTF">2025-07-02T23:00:00Z</dcterms:created>
  <dcterms:modified xsi:type="dcterms:W3CDTF">2025-07-07T01:07:00Z</dcterms:modified>
  <cp:category>Laboratório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+244933363523</vt:lpwstr>
  </property>
</Properties>
</file>